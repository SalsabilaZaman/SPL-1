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9E4" w14:textId="77777777" w:rsidR="00F92E4B" w:rsidRPr="00393880" w:rsidRDefault="00F92E4B" w:rsidP="00F92E4B">
      <w:pPr>
        <w:ind w:firstLine="0"/>
        <w:rPr>
          <w:b/>
          <w:bCs/>
          <w:sz w:val="24"/>
          <w:szCs w:val="24"/>
        </w:rPr>
      </w:pPr>
    </w:p>
    <w:p w14:paraId="637C08E8" w14:textId="004F1913" w:rsidR="576062CF" w:rsidRPr="00393880" w:rsidRDefault="00F92E4B" w:rsidP="00FD478C">
      <w:pPr>
        <w:pStyle w:val="Title"/>
      </w:pPr>
      <w:r w:rsidRPr="00393880">
        <w:rPr>
          <w:rFonts w:ascii="Arial-BoldMT" w:hAnsi="Arial-BoldMT"/>
          <w:color w:val="000000"/>
          <w:sz w:val="30"/>
          <w:szCs w:val="32"/>
        </w:rPr>
        <w:t>Spl-1 Project Report- 2023</w:t>
      </w:r>
      <w:r w:rsidR="576062CF" w:rsidRPr="00393880">
        <w:t xml:space="preserve"> </w:t>
      </w:r>
    </w:p>
    <w:p w14:paraId="1A1B337B" w14:textId="0ABF629B" w:rsidR="00FD478C" w:rsidRPr="00393880" w:rsidRDefault="00841389" w:rsidP="00F92E4B">
      <w:pPr>
        <w:pStyle w:val="Subtitle"/>
        <w:rPr>
          <w:b/>
          <w:bCs/>
          <w:color w:val="2F5496" w:themeColor="accent1" w:themeShade="BF"/>
          <w:sz w:val="40"/>
          <w:szCs w:val="40"/>
        </w:rPr>
      </w:pPr>
      <w:r w:rsidRPr="00393880">
        <w:rPr>
          <w:b/>
          <w:bCs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68D54" wp14:editId="5E9D4FE8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2958958" cy="0"/>
                <wp:effectExtent l="0" t="19050" r="32385" b="19050"/>
                <wp:wrapNone/>
                <wp:docPr id="12488673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89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72709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45pt" to="23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F92E4B" w:rsidRPr="00393880">
        <w:rPr>
          <w:b/>
          <w:bCs/>
          <w:color w:val="2F5496" w:themeColor="accent1" w:themeShade="BF"/>
          <w:sz w:val="40"/>
          <w:szCs w:val="40"/>
        </w:rPr>
        <w:t>Numeric Operations Library</w:t>
      </w:r>
    </w:p>
    <w:p w14:paraId="2092B5AD" w14:textId="77777777" w:rsidR="576062CF" w:rsidRPr="00393880" w:rsidRDefault="576062CF" w:rsidP="00DF3215">
      <w:pPr>
        <w:rPr>
          <w:sz w:val="24"/>
          <w:szCs w:val="24"/>
        </w:rPr>
      </w:pPr>
    </w:p>
    <w:p w14:paraId="3C70BAEC" w14:textId="778790A2" w:rsidR="00F92E4B" w:rsidRPr="00393880" w:rsidRDefault="00393880" w:rsidP="00F92E4B">
      <w:pPr>
        <w:ind w:firstLine="0"/>
        <w:rPr>
          <w:sz w:val="32"/>
          <w:szCs w:val="32"/>
        </w:rPr>
      </w:pPr>
      <w:r w:rsidRPr="00393880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AF6998F" wp14:editId="26C49509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2814955" cy="1283970"/>
                <wp:effectExtent l="0" t="0" r="0" b="0"/>
                <wp:wrapTopAndBottom/>
                <wp:docPr id="1352018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283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51C10" w14:textId="77777777" w:rsidR="00841389" w:rsidRPr="00841389" w:rsidRDefault="00841389" w:rsidP="0084138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841389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4FA77537" w14:textId="5E964053" w:rsidR="00F92E4B" w:rsidRPr="00841389" w:rsidRDefault="00841389" w:rsidP="0084138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40" w:lineRule="auto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841389">
                              <w:rPr>
                                <w:sz w:val="28"/>
                                <w:szCs w:val="28"/>
                              </w:rPr>
                              <w:t>Salsabila Zaman</w:t>
                            </w:r>
                            <w:r w:rsidRPr="00841389">
                              <w:rPr>
                                <w:sz w:val="28"/>
                                <w:szCs w:val="28"/>
                              </w:rPr>
                              <w:cr/>
                              <w:t>BSSE Roll:1443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699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pt;width:221.65pt;height:101.1pt;z-index:251662336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" filled="f" stroked="f">
                <v:textbox>
                  <w:txbxContent>
                    <w:p w14:paraId="43351C10" w14:textId="77777777" w:rsidR="00841389" w:rsidRPr="00841389" w:rsidRDefault="00841389" w:rsidP="0084138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841389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  <w:p w14:paraId="4FA77537" w14:textId="5E964053" w:rsidR="00F92E4B" w:rsidRPr="00841389" w:rsidRDefault="00841389" w:rsidP="0084138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40" w:lineRule="auto"/>
                        <w:ind w:firstLine="0"/>
                        <w:rPr>
                          <w:sz w:val="28"/>
                          <w:szCs w:val="28"/>
                        </w:rPr>
                      </w:pPr>
                      <w:r w:rsidRPr="00841389">
                        <w:rPr>
                          <w:sz w:val="28"/>
                          <w:szCs w:val="28"/>
                        </w:rPr>
                        <w:t>Salsabila Zaman</w:t>
                      </w:r>
                      <w:r w:rsidRPr="00841389">
                        <w:rPr>
                          <w:sz w:val="28"/>
                          <w:szCs w:val="28"/>
                        </w:rPr>
                        <w:cr/>
                        <w:t>BSSE Roll:1443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2E4B" w:rsidRPr="00393880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0777B8EE" wp14:editId="1C84C716">
                <wp:simplePos x="0" y="0"/>
                <wp:positionH relativeFrom="page">
                  <wp:posOffset>4499089</wp:posOffset>
                </wp:positionH>
                <wp:positionV relativeFrom="paragraph">
                  <wp:posOffset>1904536</wp:posOffset>
                </wp:positionV>
                <wp:extent cx="2814955" cy="151003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51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EA49D" w14:textId="3D70E7AA" w:rsidR="00F92E4B" w:rsidRPr="00841389" w:rsidRDefault="00F92E4B" w:rsidP="00F92E4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841389">
                              <w:rPr>
                                <w:sz w:val="28"/>
                                <w:szCs w:val="28"/>
                              </w:rPr>
                              <w:t>Supervised By</w:t>
                            </w:r>
                          </w:p>
                          <w:p w14:paraId="1B5590F4" w14:textId="2BAF0D8B" w:rsidR="00F92E4B" w:rsidRPr="00841389" w:rsidRDefault="00F92E4B" w:rsidP="0084138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40" w:lineRule="auto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841389">
                              <w:rPr>
                                <w:sz w:val="28"/>
                                <w:szCs w:val="28"/>
                              </w:rPr>
                              <w:t>Abdus Satter</w:t>
                            </w:r>
                            <w:r w:rsidRPr="00841389">
                              <w:rPr>
                                <w:sz w:val="28"/>
                                <w:szCs w:val="28"/>
                              </w:rPr>
                              <w:br/>
                              <w:t>Assistant Professor,</w:t>
                            </w:r>
                            <w:r w:rsidRPr="00841389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  <w:proofErr w:type="spellStart"/>
                            <w:r w:rsidRPr="00841389">
                              <w:rPr>
                                <w:sz w:val="28"/>
                                <w:szCs w:val="28"/>
                              </w:rPr>
                              <w:t>Institue</w:t>
                            </w:r>
                            <w:proofErr w:type="spellEnd"/>
                            <w:r w:rsidRPr="00841389">
                              <w:rPr>
                                <w:sz w:val="28"/>
                                <w:szCs w:val="28"/>
                              </w:rPr>
                              <w:t xml:space="preserve"> Of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B8EE" id="_x0000_s1027" type="#_x0000_t202" style="position:absolute;margin-left:354.25pt;margin-top:149.95pt;width:221.65pt;height:118.9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" filled="f" stroked="f">
                <v:textbox>
                  <w:txbxContent>
                    <w:p w14:paraId="23EEA49D" w14:textId="3D70E7AA" w:rsidR="00F92E4B" w:rsidRPr="00841389" w:rsidRDefault="00F92E4B" w:rsidP="00F92E4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841389">
                        <w:rPr>
                          <w:sz w:val="28"/>
                          <w:szCs w:val="28"/>
                        </w:rPr>
                        <w:t>Supervised By</w:t>
                      </w:r>
                    </w:p>
                    <w:p w14:paraId="1B5590F4" w14:textId="2BAF0D8B" w:rsidR="00F92E4B" w:rsidRPr="00841389" w:rsidRDefault="00F92E4B" w:rsidP="0084138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40" w:lineRule="auto"/>
                        <w:ind w:firstLine="0"/>
                        <w:rPr>
                          <w:sz w:val="28"/>
                          <w:szCs w:val="28"/>
                        </w:rPr>
                      </w:pPr>
                      <w:r w:rsidRPr="00841389">
                        <w:rPr>
                          <w:sz w:val="28"/>
                          <w:szCs w:val="28"/>
                        </w:rPr>
                        <w:t>Abdus Satter</w:t>
                      </w:r>
                      <w:r w:rsidRPr="00841389">
                        <w:rPr>
                          <w:sz w:val="28"/>
                          <w:szCs w:val="28"/>
                        </w:rPr>
                        <w:br/>
                        <w:t>Assistant Professor,</w:t>
                      </w:r>
                      <w:r w:rsidRPr="00841389">
                        <w:rPr>
                          <w:sz w:val="28"/>
                          <w:szCs w:val="28"/>
                        </w:rPr>
                        <w:cr/>
                      </w:r>
                      <w:proofErr w:type="spellStart"/>
                      <w:r w:rsidRPr="00841389">
                        <w:rPr>
                          <w:sz w:val="28"/>
                          <w:szCs w:val="28"/>
                        </w:rPr>
                        <w:t>Institue</w:t>
                      </w:r>
                      <w:proofErr w:type="spellEnd"/>
                      <w:r w:rsidRPr="00841389">
                        <w:rPr>
                          <w:sz w:val="28"/>
                          <w:szCs w:val="28"/>
                        </w:rPr>
                        <w:t xml:space="preserve"> Of Information Technology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C5C78A" w14:textId="0A275402" w:rsidR="00F92E4B" w:rsidRPr="00393880" w:rsidRDefault="00F92E4B" w:rsidP="00F92E4B">
      <w:pPr>
        <w:rPr>
          <w:sz w:val="24"/>
          <w:szCs w:val="24"/>
        </w:rPr>
      </w:pPr>
      <w:r w:rsidRPr="00393880">
        <w:rPr>
          <w:sz w:val="24"/>
          <w:szCs w:val="24"/>
        </w:rPr>
        <w:tab/>
      </w:r>
      <w:r w:rsidRPr="00393880">
        <w:rPr>
          <w:sz w:val="24"/>
          <w:szCs w:val="24"/>
        </w:rPr>
        <w:tab/>
      </w:r>
      <w:r w:rsidRPr="00393880">
        <w:rPr>
          <w:sz w:val="24"/>
          <w:szCs w:val="24"/>
        </w:rPr>
        <w:tab/>
      </w:r>
      <w:r w:rsidRPr="00393880">
        <w:rPr>
          <w:sz w:val="24"/>
          <w:szCs w:val="24"/>
        </w:rPr>
        <w:tab/>
      </w:r>
      <w:r w:rsidRPr="00393880">
        <w:rPr>
          <w:sz w:val="24"/>
          <w:szCs w:val="24"/>
        </w:rPr>
        <w:tab/>
      </w:r>
      <w:r w:rsidRPr="00393880">
        <w:rPr>
          <w:sz w:val="24"/>
          <w:szCs w:val="24"/>
        </w:rPr>
        <w:tab/>
      </w:r>
      <w:r w:rsidRPr="00393880">
        <w:rPr>
          <w:sz w:val="24"/>
          <w:szCs w:val="24"/>
        </w:rPr>
        <w:tab/>
        <w:t xml:space="preserve">   </w:t>
      </w:r>
    </w:p>
    <w:p w14:paraId="3FF8F7FA" w14:textId="2A3C0FBA" w:rsidR="576062CF" w:rsidRPr="00735235" w:rsidRDefault="00F92E4B" w:rsidP="00393880">
      <w:pPr>
        <w:ind w:firstLine="0"/>
        <w:rPr>
          <w:sz w:val="32"/>
          <w:szCs w:val="32"/>
        </w:rPr>
      </w:pPr>
      <w:r w:rsidRPr="0039388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8E369A" wp14:editId="71F2342E">
            <wp:simplePos x="0" y="0"/>
            <wp:positionH relativeFrom="column">
              <wp:posOffset>1317326</wp:posOffset>
            </wp:positionH>
            <wp:positionV relativeFrom="paragraph">
              <wp:posOffset>494403</wp:posOffset>
            </wp:positionV>
            <wp:extent cx="3002540" cy="1501270"/>
            <wp:effectExtent l="0" t="0" r="7620" b="3810"/>
            <wp:wrapSquare wrapText="bothSides"/>
            <wp:docPr id="115487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78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76062CF" w:rsidRPr="00393880">
        <w:rPr>
          <w:sz w:val="24"/>
          <w:szCs w:val="24"/>
        </w:rPr>
        <w:br w:type="page"/>
      </w:r>
    </w:p>
    <w:p w14:paraId="5DAEC9C2" w14:textId="77777777" w:rsidR="006F4251" w:rsidRDefault="00735235" w:rsidP="00735235">
      <w:pPr>
        <w:pStyle w:val="SectionTitle"/>
        <w:jc w:val="left"/>
        <w:rPr>
          <w:sz w:val="32"/>
          <w:szCs w:val="32"/>
        </w:rPr>
      </w:pPr>
      <w:r w:rsidRPr="00735235">
        <w:rPr>
          <w:sz w:val="32"/>
          <w:szCs w:val="32"/>
        </w:rPr>
        <w:lastRenderedPageBreak/>
        <w:t>Table of Contents</w:t>
      </w:r>
    </w:p>
    <w:p w14:paraId="02681F7A" w14:textId="77777777" w:rsidR="006F4251" w:rsidRDefault="006F4251" w:rsidP="00735235">
      <w:pPr>
        <w:pStyle w:val="SectionTitle"/>
        <w:jc w:val="left"/>
        <w:rPr>
          <w:sz w:val="24"/>
          <w:szCs w:val="24"/>
        </w:rPr>
      </w:pPr>
      <w:r>
        <w:rPr>
          <w:sz w:val="24"/>
          <w:szCs w:val="24"/>
        </w:rPr>
        <w:t>4 Introduction</w:t>
      </w:r>
    </w:p>
    <w:p w14:paraId="7D0D34DA" w14:textId="77777777" w:rsidR="006F4251" w:rsidRDefault="006F4251" w:rsidP="00735235">
      <w:pPr>
        <w:pStyle w:val="SectionTitle"/>
        <w:jc w:val="left"/>
        <w:rPr>
          <w:sz w:val="24"/>
          <w:szCs w:val="24"/>
        </w:rPr>
      </w:pPr>
      <w:r>
        <w:rPr>
          <w:sz w:val="24"/>
          <w:szCs w:val="24"/>
        </w:rPr>
        <w:t>5 Domain and Overview</w:t>
      </w:r>
    </w:p>
    <w:p w14:paraId="6B918720" w14:textId="77777777" w:rsidR="006F4251" w:rsidRDefault="006F4251" w:rsidP="00735235">
      <w:pPr>
        <w:pStyle w:val="SectionTitle"/>
        <w:jc w:val="left"/>
        <w:rPr>
          <w:sz w:val="24"/>
          <w:szCs w:val="24"/>
        </w:rPr>
      </w:pPr>
      <w:r>
        <w:rPr>
          <w:sz w:val="24"/>
          <w:szCs w:val="24"/>
        </w:rPr>
        <w:t>6 Background</w:t>
      </w:r>
    </w:p>
    <w:p w14:paraId="30B3D738" w14:textId="67C1FC57" w:rsidR="006F4251" w:rsidRDefault="006F4251" w:rsidP="006F4251">
      <w:pPr>
        <w:ind w:firstLine="0"/>
      </w:pPr>
      <w:r>
        <w:t>7 Description</w:t>
      </w:r>
    </w:p>
    <w:p w14:paraId="037FF5CE" w14:textId="21743BCB" w:rsidR="006F4251" w:rsidRDefault="006F4251" w:rsidP="006F4251">
      <w:pPr>
        <w:ind w:firstLine="0"/>
      </w:pPr>
      <w:r>
        <w:tab/>
        <w:t>-Implementation</w:t>
      </w:r>
    </w:p>
    <w:p w14:paraId="7B2A9B5B" w14:textId="2BF4B5F5" w:rsidR="006F4251" w:rsidRDefault="006F4251" w:rsidP="006F4251">
      <w:pPr>
        <w:ind w:firstLine="0"/>
      </w:pPr>
      <w:r>
        <w:tab/>
        <w:t>-</w:t>
      </w:r>
      <w:proofErr w:type="gramStart"/>
      <w:r>
        <w:t>Testing(</w:t>
      </w:r>
      <w:proofErr w:type="gramEnd"/>
      <w:r>
        <w:t>Sample input output)</w:t>
      </w:r>
    </w:p>
    <w:p w14:paraId="515FF21E" w14:textId="3AB16DE2" w:rsidR="006F4251" w:rsidRDefault="006F4251" w:rsidP="006F4251">
      <w:pPr>
        <w:ind w:firstLine="0"/>
      </w:pPr>
      <w:r>
        <w:tab/>
        <w:t>-Code Snippet</w:t>
      </w:r>
    </w:p>
    <w:p w14:paraId="0F2C3ED3" w14:textId="6A78C49F" w:rsidR="006F4251" w:rsidRDefault="006F4251" w:rsidP="006F4251">
      <w:pPr>
        <w:ind w:firstLine="0"/>
      </w:pPr>
      <w:r>
        <w:t>8 Challenges Faced</w:t>
      </w:r>
      <w:r w:rsidR="000E3359">
        <w:t xml:space="preserve">   </w:t>
      </w:r>
      <w:r w:rsidR="000E3359" w:rsidRPr="00735235">
        <w:rPr>
          <w:sz w:val="24"/>
          <w:szCs w:val="24"/>
        </w:rPr>
        <w:t>Describe the challenges you faced and how have you overcome those.</w:t>
      </w:r>
    </w:p>
    <w:p w14:paraId="5005EC38" w14:textId="77777777" w:rsidR="000E3359" w:rsidRPr="000E3359" w:rsidRDefault="006F4251" w:rsidP="000E3359">
      <w:pPr>
        <w:ind w:firstLine="0"/>
      </w:pPr>
      <w:r>
        <w:t>9 Conclusion</w:t>
      </w:r>
      <w:r w:rsidR="000E3359">
        <w:t xml:space="preserve">   </w:t>
      </w:r>
      <w:r w:rsidR="000E3359" w:rsidRPr="000E3359">
        <w:t>What have you learnt? How can the project be extended in future?</w:t>
      </w:r>
    </w:p>
    <w:p w14:paraId="0644C5D5" w14:textId="77777777" w:rsidR="000E3359" w:rsidRPr="000E3359" w:rsidRDefault="000E3359" w:rsidP="000E3359">
      <w:pPr>
        <w:ind w:firstLine="0"/>
      </w:pPr>
      <w:r>
        <w:t xml:space="preserve">10 </w:t>
      </w:r>
      <w:proofErr w:type="gramStart"/>
      <w:r>
        <w:t xml:space="preserve">References  </w:t>
      </w:r>
      <w:r w:rsidRPr="000E3359">
        <w:t>[</w:t>
      </w:r>
      <w:proofErr w:type="gramEnd"/>
      <w:r w:rsidRPr="000E3359">
        <w:t>1] URL, Name of the page, last accessed on dd MMM YYYY</w:t>
      </w:r>
    </w:p>
    <w:p w14:paraId="176630C2" w14:textId="77777777" w:rsidR="000E3359" w:rsidRPr="000E3359" w:rsidRDefault="000E3359" w:rsidP="000E3359">
      <w:pPr>
        <w:ind w:firstLine="0"/>
      </w:pPr>
      <w:r w:rsidRPr="000E3359">
        <w:t>[2] Academic Paper title, author names, conference / journal it was published, year, page</w:t>
      </w:r>
    </w:p>
    <w:p w14:paraId="359F231F" w14:textId="466934AE" w:rsidR="006F4251" w:rsidRDefault="006F4251" w:rsidP="006F4251">
      <w:pPr>
        <w:ind w:firstLine="0"/>
      </w:pPr>
    </w:p>
    <w:p w14:paraId="6C422AF2" w14:textId="77777777" w:rsidR="006F4251" w:rsidRPr="006F4251" w:rsidRDefault="006F4251" w:rsidP="006F4251">
      <w:pPr>
        <w:ind w:firstLine="0"/>
      </w:pPr>
    </w:p>
    <w:p w14:paraId="12570A04" w14:textId="30BA0654" w:rsidR="576062CF" w:rsidRPr="00393880" w:rsidRDefault="576062CF" w:rsidP="00735235">
      <w:pPr>
        <w:pStyle w:val="SectionTitle"/>
        <w:jc w:val="left"/>
        <w:rPr>
          <w:sz w:val="24"/>
          <w:szCs w:val="24"/>
        </w:rPr>
      </w:pPr>
      <w:r w:rsidRPr="00393880">
        <w:rPr>
          <w:sz w:val="24"/>
          <w:szCs w:val="24"/>
        </w:rPr>
        <w:br w:type="page"/>
      </w:r>
    </w:p>
    <w:p w14:paraId="3027EA5C" w14:textId="5E75F815" w:rsidR="00500997" w:rsidRPr="00393880" w:rsidRDefault="00735235" w:rsidP="00735235">
      <w:pPr>
        <w:pStyle w:val="SectionTitle"/>
        <w:jc w:val="left"/>
        <w:rPr>
          <w:sz w:val="24"/>
          <w:szCs w:val="24"/>
        </w:rPr>
      </w:pPr>
      <w:r w:rsidRPr="00735235">
        <w:rPr>
          <w:sz w:val="32"/>
          <w:szCs w:val="32"/>
        </w:rPr>
        <w:lastRenderedPageBreak/>
        <w:t>List Of Figures</w:t>
      </w:r>
      <w:r w:rsidR="00500997" w:rsidRPr="00393880">
        <w:rPr>
          <w:sz w:val="24"/>
          <w:szCs w:val="24"/>
        </w:rPr>
        <w:t xml:space="preserve"> </w:t>
      </w:r>
    </w:p>
    <w:p w14:paraId="69FBDA1D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1. Introduction</w:t>
      </w:r>
    </w:p>
    <w:p w14:paraId="7DEB7FB8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Write the broad domain and overview of your project.</w:t>
      </w:r>
    </w:p>
    <w:p w14:paraId="4E8FB958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2. Background of the Project</w:t>
      </w:r>
    </w:p>
    <w:p w14:paraId="7AC6366A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Describe the topics that are related to your project. For example, you may present the</w:t>
      </w:r>
    </w:p>
    <w:p w14:paraId="21226B5C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definition and example that a reader must know to understand your project. You must add</w:t>
      </w:r>
    </w:p>
    <w:p w14:paraId="407D5CCC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appropriate references.</w:t>
      </w:r>
    </w:p>
    <w:p w14:paraId="245DD6AD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3. Description of the Project</w:t>
      </w:r>
    </w:p>
    <w:p w14:paraId="3F017926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Describe your work. Add flowcharts if necessary.</w:t>
      </w:r>
    </w:p>
    <w:p w14:paraId="36917987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4. Implementation and Testing</w:t>
      </w:r>
    </w:p>
    <w:p w14:paraId="05EFF7E7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Insert implementation details and testing details (if applicable). You may add tables/diagrams/</w:t>
      </w:r>
    </w:p>
    <w:p w14:paraId="620613CF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code snippet if needed.</w:t>
      </w:r>
    </w:p>
    <w:p w14:paraId="1E32E390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5. User Interface</w:t>
      </w:r>
    </w:p>
    <w:p w14:paraId="2150CC5A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Sample input and output. You may add screenshots if required.</w:t>
      </w:r>
    </w:p>
    <w:p w14:paraId="33BC65A6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6. Challenges Faced</w:t>
      </w:r>
    </w:p>
    <w:p w14:paraId="5D9459AF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Describe the challenges you faced and how have you overcome those.</w:t>
      </w:r>
    </w:p>
    <w:p w14:paraId="1F417A40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7. Conclusion</w:t>
      </w:r>
    </w:p>
    <w:p w14:paraId="2DFB9D67" w14:textId="77777777" w:rsidR="00735235" w:rsidRPr="00735235" w:rsidRDefault="00735235" w:rsidP="00735235">
      <w:pPr>
        <w:rPr>
          <w:sz w:val="24"/>
          <w:szCs w:val="24"/>
        </w:rPr>
      </w:pPr>
      <w:bookmarkStart w:id="0" w:name="_Hlk153387134"/>
      <w:r w:rsidRPr="00735235">
        <w:rPr>
          <w:sz w:val="24"/>
          <w:szCs w:val="24"/>
        </w:rPr>
        <w:t>What have you learnt? How can the project be extended in future?</w:t>
      </w:r>
    </w:p>
    <w:bookmarkEnd w:id="0"/>
    <w:p w14:paraId="28D23C14" w14:textId="77777777" w:rsidR="00735235" w:rsidRPr="00735235" w:rsidRDefault="00735235" w:rsidP="00735235">
      <w:pPr>
        <w:rPr>
          <w:sz w:val="24"/>
          <w:szCs w:val="24"/>
        </w:rPr>
      </w:pPr>
    </w:p>
    <w:p w14:paraId="2457A5EE" w14:textId="77777777" w:rsidR="00735235" w:rsidRP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Reference [new page]</w:t>
      </w:r>
    </w:p>
    <w:p w14:paraId="51856D0F" w14:textId="77777777" w:rsidR="00735235" w:rsidRPr="00735235" w:rsidRDefault="00735235" w:rsidP="00735235">
      <w:pPr>
        <w:rPr>
          <w:sz w:val="24"/>
          <w:szCs w:val="24"/>
        </w:rPr>
      </w:pPr>
      <w:bookmarkStart w:id="1" w:name="_Hlk153387161"/>
      <w:r w:rsidRPr="00735235">
        <w:rPr>
          <w:sz w:val="24"/>
          <w:szCs w:val="24"/>
        </w:rPr>
        <w:lastRenderedPageBreak/>
        <w:t>[1] URL, Name of the page, last accessed on dd MMM YYYY</w:t>
      </w:r>
    </w:p>
    <w:p w14:paraId="7EB2F411" w14:textId="77777777" w:rsidR="00735235" w:rsidRDefault="00735235" w:rsidP="00735235">
      <w:pPr>
        <w:rPr>
          <w:sz w:val="24"/>
          <w:szCs w:val="24"/>
        </w:rPr>
      </w:pPr>
      <w:r w:rsidRPr="00735235">
        <w:rPr>
          <w:sz w:val="24"/>
          <w:szCs w:val="24"/>
        </w:rPr>
        <w:t>[2] Academic Paper title, author names, conference / journal it was published, year, page</w:t>
      </w:r>
    </w:p>
    <w:bookmarkEnd w:id="1"/>
    <w:p w14:paraId="478EF411" w14:textId="03737097" w:rsidR="576062CF" w:rsidRPr="00393880" w:rsidRDefault="576062CF" w:rsidP="00735235">
      <w:pPr>
        <w:rPr>
          <w:sz w:val="24"/>
          <w:szCs w:val="24"/>
        </w:rPr>
      </w:pPr>
      <w:r w:rsidRPr="00393880">
        <w:rPr>
          <w:sz w:val="24"/>
          <w:szCs w:val="24"/>
        </w:rPr>
        <w:t xml:space="preserve"> </w:t>
      </w:r>
    </w:p>
    <w:p w14:paraId="5236049F" w14:textId="77777777" w:rsidR="006F4709" w:rsidRPr="00393880" w:rsidRDefault="00000000" w:rsidP="006F4709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666629075"/>
          <w:placeholder>
            <w:docPart w:val="E5B1848A6E4B47C2BF80FA3063397069"/>
          </w:placeholder>
          <w:temporary/>
          <w:showingPlcHdr/>
          <w15:appearance w15:val="hidden"/>
        </w:sdtPr>
        <w:sdtContent>
          <w:r w:rsidR="006F4709" w:rsidRPr="00393880">
            <w:rPr>
              <w:sz w:val="24"/>
              <w:szCs w:val="24"/>
            </w:rPr>
            <w:t>If needed, you can include consecutive paragraphs with their own headings, where appropriate. For APA Style formatting, type your own references. To correctly format a reference page according to APA Style guidelines, see page five.</w:t>
          </w:r>
        </w:sdtContent>
      </w:sdt>
      <w:r w:rsidR="006F4709" w:rsidRPr="00393880">
        <w:rPr>
          <w:sz w:val="24"/>
          <w:szCs w:val="24"/>
        </w:rPr>
        <w:t xml:space="preserve"> </w:t>
      </w:r>
    </w:p>
    <w:p w14:paraId="7D5C166F" w14:textId="77777777" w:rsidR="576062CF" w:rsidRPr="00393880" w:rsidRDefault="00000000" w:rsidP="576062CF">
      <w:pPr>
        <w:rPr>
          <w:b/>
          <w:bCs/>
          <w:sz w:val="24"/>
          <w:szCs w:val="24"/>
        </w:rPr>
      </w:pPr>
      <w:sdt>
        <w:sdtPr>
          <w:rPr>
            <w:rStyle w:val="Heading4Char"/>
            <w:sz w:val="24"/>
            <w:szCs w:val="24"/>
          </w:rPr>
          <w:id w:val="1025525824"/>
          <w:placeholder>
            <w:docPart w:val="C999D48E65944EAEBDB2C90D8BD17857"/>
          </w:placeholder>
          <w:temporary/>
          <w:showingPlcHdr/>
          <w15:appearance w15:val="hidden"/>
        </w:sdtPr>
        <w:sdtContent>
          <w:r w:rsidR="006F4709" w:rsidRPr="00393880">
            <w:rPr>
              <w:rStyle w:val="Heading4Char"/>
              <w:sz w:val="24"/>
              <w:szCs w:val="24"/>
            </w:rPr>
            <w:t>Level 4 Heading.</w:t>
          </w:r>
        </w:sdtContent>
      </w:sdt>
      <w:r w:rsidR="006F4709" w:rsidRPr="0039388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86139392"/>
          <w:placeholder>
            <w:docPart w:val="7DA6758B532B4618AAFDB998BCBE011D"/>
          </w:placeholder>
          <w:temporary/>
          <w:showingPlcHdr/>
          <w15:appearance w15:val="hidden"/>
        </w:sdtPr>
        <w:sdtContent>
          <w:r w:rsidR="006F4709">
            <w:t>When using headings, don’t skip levels. If you need a heading 3, 4, or 5 with no text following it before the next heading, add a period at the end of the heading and start a new paragraph for your subheading and its text. When citing any quote or text that consists of three or more lines, APA guidelines call for block-quote format:</w:t>
          </w:r>
        </w:sdtContent>
      </w:sdt>
      <w:r w:rsidR="72E609EB" w:rsidRPr="00393880">
        <w:rPr>
          <w:sz w:val="24"/>
          <w:szCs w:val="24"/>
        </w:rPr>
        <w:t xml:space="preserve"> </w:t>
      </w:r>
    </w:p>
    <w:p w14:paraId="50D595E3" w14:textId="77777777" w:rsidR="576062CF" w:rsidRPr="00393880" w:rsidRDefault="00000000" w:rsidP="002C3BE4">
      <w:pPr>
        <w:pStyle w:val="Quote"/>
        <w:rPr>
          <w:sz w:val="24"/>
          <w:szCs w:val="24"/>
        </w:rPr>
      </w:pPr>
      <w:sdt>
        <w:sdtPr>
          <w:rPr>
            <w:sz w:val="24"/>
            <w:szCs w:val="24"/>
          </w:rPr>
          <w:id w:val="-740253680"/>
          <w:placeholder>
            <w:docPart w:val="F22E3DE0533942A3B616C86F03CAC846"/>
          </w:placeholder>
          <w:temporary/>
          <w:showingPlcHdr/>
          <w15:appearance w15:val="hidden"/>
        </w:sdtPr>
        <w:sdtContent>
          <w:r w:rsidR="006F4709" w:rsidRPr="002C3BE4">
            <w:t xml:space="preserve">Create a new paragraph to begin the block-quote. Double-space </w:t>
          </w:r>
          <w:r w:rsidR="002C3BE4" w:rsidRPr="002C3BE4">
            <w:t xml:space="preserve">each line of text, as you have  </w:t>
          </w:r>
          <w:r w:rsidR="006F4709" w:rsidRPr="002C3BE4">
            <w:t>done with headings, section labels, and paragraphs of paraphras</w:t>
          </w:r>
          <w:r w:rsidR="002C3BE4" w:rsidRPr="002C3BE4">
            <w:t xml:space="preserve">ed text. To correctly format a </w:t>
          </w:r>
          <w:r w:rsidR="006F4709" w:rsidRPr="002C3BE4">
            <w:t>block-quote, indent each line of the text to one-half inch.</w:t>
          </w:r>
          <w:r w:rsidR="002C3BE4">
            <w:t xml:space="preserve"> Remember to always cite your </w:t>
          </w:r>
          <w:r w:rsidR="006F4709" w:rsidRPr="002C3BE4">
            <w:t>source (Last Name, Year).</w:t>
          </w:r>
        </w:sdtContent>
      </w:sdt>
      <w:r w:rsidR="576062CF" w:rsidRPr="00393880">
        <w:rPr>
          <w:sz w:val="24"/>
          <w:szCs w:val="24"/>
        </w:rPr>
        <w:t xml:space="preserve"> </w:t>
      </w:r>
    </w:p>
    <w:p w14:paraId="2CE3FF28" w14:textId="77777777" w:rsidR="576062CF" w:rsidRPr="00393880" w:rsidRDefault="00000000" w:rsidP="576062CF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912010258"/>
          <w:placeholder>
            <w:docPart w:val="A7E9F1FC001244D49E22BE5D132F522A"/>
          </w:placeholder>
          <w:temporary/>
          <w:showingPlcHdr/>
          <w15:appearance w15:val="hidden"/>
        </w:sdtPr>
        <w:sdtContent>
          <w:r w:rsidR="006F4709" w:rsidRPr="00393880">
            <w:rPr>
              <w:sz w:val="24"/>
              <w:szCs w:val="24"/>
            </w:rPr>
            <w:t>Last Name (Year) citations can be used when writing a paper in narrative form. Parenthetical citations are also appropriate (Last Name, Year).</w:t>
          </w:r>
        </w:sdtContent>
      </w:sdt>
      <w:r w:rsidR="576062CF" w:rsidRPr="00393880">
        <w:rPr>
          <w:sz w:val="24"/>
          <w:szCs w:val="24"/>
        </w:rPr>
        <w:t xml:space="preserve"> </w:t>
      </w:r>
    </w:p>
    <w:p w14:paraId="41C06544" w14:textId="77777777" w:rsidR="576062CF" w:rsidRPr="00393880" w:rsidRDefault="00000000" w:rsidP="00FA4C9E">
      <w:pPr>
        <w:rPr>
          <w:sz w:val="24"/>
          <w:szCs w:val="24"/>
        </w:rPr>
      </w:pPr>
      <w:sdt>
        <w:sdtPr>
          <w:rPr>
            <w:rStyle w:val="Heading5Char"/>
            <w:sz w:val="24"/>
            <w:szCs w:val="24"/>
          </w:rPr>
          <w:id w:val="1402400682"/>
          <w:placeholder>
            <w:docPart w:val="9FC62D15BA8F4DB59CF07BFA383AF48E"/>
          </w:placeholder>
          <w:temporary/>
          <w:showingPlcHdr/>
          <w15:appearance w15:val="hidden"/>
        </w:sdtPr>
        <w:sdtContent>
          <w:r w:rsidR="006F4709" w:rsidRPr="00393880">
            <w:rPr>
              <w:rStyle w:val="Heading5Char"/>
              <w:sz w:val="24"/>
              <w:szCs w:val="24"/>
            </w:rPr>
            <w:t>Level 5 Heading.</w:t>
          </w:r>
        </w:sdtContent>
      </w:sdt>
      <w:r w:rsidR="72E609EB" w:rsidRPr="00393880">
        <w:rPr>
          <w:rStyle w:val="Heading5Char"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912353506"/>
          <w:placeholder>
            <w:docPart w:val="99E843C85F0444D48B4565764BF51A45"/>
          </w:placeholder>
          <w:temporary/>
          <w:showingPlcHdr/>
          <w15:appearance w15:val="hidden"/>
        </w:sdtPr>
        <w:sdtContent>
          <w:r w:rsidR="006F4709" w:rsidRPr="00393880">
            <w:rPr>
              <w:sz w:val="24"/>
              <w:szCs w:val="24"/>
            </w:rPr>
            <w:t>Like all sections of your paper, references start on their own page, like the page that follows this one. All in-text citations should also be included your references.</w:t>
          </w:r>
        </w:sdtContent>
      </w:sdt>
      <w:r w:rsidR="72E609EB" w:rsidRPr="00393880">
        <w:rPr>
          <w:sz w:val="24"/>
          <w:szCs w:val="24"/>
        </w:rPr>
        <w:t xml:space="preserve"> </w:t>
      </w:r>
    </w:p>
    <w:p w14:paraId="0CF9C357" w14:textId="77777777" w:rsidR="576062CF" w:rsidRPr="00393880" w:rsidRDefault="576062CF">
      <w:pPr>
        <w:rPr>
          <w:sz w:val="24"/>
          <w:szCs w:val="24"/>
        </w:rPr>
      </w:pPr>
      <w:r w:rsidRPr="00393880">
        <w:rPr>
          <w:sz w:val="24"/>
          <w:szCs w:val="24"/>
        </w:rPr>
        <w:br w:type="page"/>
      </w:r>
    </w:p>
    <w:p w14:paraId="64C787B7" w14:textId="77777777" w:rsidR="576062CF" w:rsidRPr="00393880" w:rsidRDefault="00000000" w:rsidP="00FA4C9E">
      <w:pPr>
        <w:pStyle w:val="SectionTitle"/>
        <w:rPr>
          <w:sz w:val="24"/>
          <w:szCs w:val="24"/>
        </w:rPr>
      </w:pPr>
      <w:sdt>
        <w:sdtPr>
          <w:rPr>
            <w:sz w:val="24"/>
            <w:szCs w:val="24"/>
          </w:rPr>
          <w:id w:val="682713825"/>
          <w:placeholder>
            <w:docPart w:val="2F4E8765F9FB485DA5716E9FE9F4F98A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References</w:t>
          </w:r>
        </w:sdtContent>
      </w:sdt>
      <w:r w:rsidR="576062CF" w:rsidRPr="00393880">
        <w:rPr>
          <w:sz w:val="24"/>
          <w:szCs w:val="24"/>
        </w:rPr>
        <w:t xml:space="preserve"> </w:t>
      </w:r>
    </w:p>
    <w:p w14:paraId="55AE70A3" w14:textId="77777777" w:rsidR="576062CF" w:rsidRPr="00393880" w:rsidRDefault="00000000" w:rsidP="00530EF3">
      <w:pPr>
        <w:pStyle w:val="References"/>
        <w:rPr>
          <w:sz w:val="24"/>
          <w:szCs w:val="24"/>
        </w:rPr>
      </w:pPr>
      <w:sdt>
        <w:sdtPr>
          <w:rPr>
            <w:sz w:val="24"/>
            <w:szCs w:val="24"/>
          </w:rPr>
          <w:id w:val="-558623481"/>
          <w:placeholder>
            <w:docPart w:val="3BE7E80F97484E568A81EFE5C7D2E075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Last Name, A. B. (Year). Article Title.</w:t>
          </w:r>
        </w:sdtContent>
      </w:sdt>
      <w:r w:rsidR="72E609EB" w:rsidRPr="00393880">
        <w:rPr>
          <w:sz w:val="24"/>
          <w:szCs w:val="24"/>
        </w:rPr>
        <w:t xml:space="preserve"> </w:t>
      </w:r>
      <w:sdt>
        <w:sdtPr>
          <w:rPr>
            <w:rStyle w:val="Emphasis"/>
            <w:sz w:val="24"/>
            <w:szCs w:val="24"/>
          </w:rPr>
          <w:id w:val="-347027231"/>
          <w:placeholder>
            <w:docPart w:val="0C97A7265D68406EBFBAEF08333A0961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Journal Title</w:t>
          </w:r>
        </w:sdtContent>
      </w:sdt>
      <w:sdt>
        <w:sdtPr>
          <w:rPr>
            <w:sz w:val="24"/>
            <w:szCs w:val="24"/>
          </w:rPr>
          <w:id w:val="942426849"/>
          <w:placeholder>
            <w:docPart w:val="23D07BBFD5AF40359C72FA3BFC7F3288"/>
          </w:placeholder>
          <w:showingPlcHdr/>
          <w15:appearance w15:val="hidden"/>
        </w:sdtPr>
        <w:sdtContent>
          <w:r w:rsidR="00530EF3" w:rsidRPr="00393880">
            <w:rPr>
              <w:sz w:val="24"/>
              <w:szCs w:val="24"/>
            </w:rPr>
            <w:t>, Pages #-#. URL.</w:t>
          </w:r>
        </w:sdtContent>
      </w:sdt>
      <w:r w:rsidR="00530EF3" w:rsidRPr="0039388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494080928"/>
          <w:placeholder>
            <w:docPart w:val="457D8C0DDF574CF08054DC900A61E32E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20241268" w14:textId="77777777" w:rsidR="00FA4C9E" w:rsidRPr="00393880" w:rsidRDefault="00000000" w:rsidP="00530EF3">
      <w:pPr>
        <w:pStyle w:val="References"/>
        <w:rPr>
          <w:sz w:val="24"/>
          <w:szCs w:val="24"/>
        </w:rPr>
      </w:pPr>
      <w:sdt>
        <w:sdtPr>
          <w:rPr>
            <w:sz w:val="24"/>
            <w:szCs w:val="24"/>
          </w:rPr>
          <w:id w:val="-935282349"/>
          <w:placeholder>
            <w:docPart w:val="8B4B786EED1F45758E9077D8E37EE349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Last Name, C. D. (Year).</w:t>
          </w:r>
        </w:sdtContent>
      </w:sdt>
      <w:r w:rsidR="00FA4C9E" w:rsidRPr="00393880">
        <w:rPr>
          <w:sz w:val="24"/>
          <w:szCs w:val="24"/>
        </w:rPr>
        <w:t xml:space="preserve"> </w:t>
      </w:r>
      <w:sdt>
        <w:sdtPr>
          <w:rPr>
            <w:rStyle w:val="Emphasis"/>
            <w:sz w:val="24"/>
            <w:szCs w:val="24"/>
          </w:rPr>
          <w:id w:val="-1917313746"/>
          <w:placeholder>
            <w:docPart w:val="6FF762C12DA5492B950DE6337CF6E6A7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Book Title</w:t>
          </w:r>
        </w:sdtContent>
      </w:sdt>
      <w:sdt>
        <w:sdtPr>
          <w:rPr>
            <w:sz w:val="24"/>
            <w:szCs w:val="24"/>
          </w:rPr>
          <w:id w:val="-1149664914"/>
          <w:placeholder>
            <w:docPart w:val="6FF762C12DA5492B950DE6337CF6E6A7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Book Title</w:t>
          </w:r>
        </w:sdtContent>
      </w:sdt>
      <w:r w:rsidR="00530EF3" w:rsidRPr="0039388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14882694"/>
          <w:placeholder>
            <w:docPart w:val="240FE942BBD04272AC651EC3ACDD4F97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22E2D68E" w14:textId="77777777" w:rsidR="576062CF" w:rsidRPr="00393880" w:rsidRDefault="00000000" w:rsidP="00B5233A">
      <w:pPr>
        <w:pStyle w:val="References"/>
        <w:rPr>
          <w:sz w:val="24"/>
          <w:szCs w:val="24"/>
        </w:rPr>
      </w:pPr>
      <w:sdt>
        <w:sdtPr>
          <w:rPr>
            <w:sz w:val="24"/>
            <w:szCs w:val="24"/>
          </w:rPr>
          <w:id w:val="-1514138040"/>
          <w:placeholder>
            <w:docPart w:val="D0B3493C12784275B4BCF1282BF128B6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Last Name, D. E., Last Name, F. G. (Year).</w:t>
          </w:r>
        </w:sdtContent>
      </w:sdt>
      <w:r w:rsidR="72E609EB" w:rsidRPr="00393880">
        <w:rPr>
          <w:sz w:val="24"/>
          <w:szCs w:val="24"/>
        </w:rPr>
        <w:t xml:space="preserve"> </w:t>
      </w:r>
      <w:sdt>
        <w:sdtPr>
          <w:rPr>
            <w:rStyle w:val="Emphasis"/>
            <w:sz w:val="24"/>
            <w:szCs w:val="24"/>
          </w:rPr>
          <w:id w:val="2068904726"/>
          <w:placeholder>
            <w:docPart w:val="0C8B0672755B40CFB549A1B83FCF52EC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Report Title</w:t>
          </w:r>
        </w:sdtContent>
      </w:sdt>
      <w:sdt>
        <w:sdtPr>
          <w:rPr>
            <w:sz w:val="24"/>
            <w:szCs w:val="24"/>
          </w:rPr>
          <w:id w:val="-375388076"/>
          <w:placeholder>
            <w:docPart w:val="0C8B0672755B40CFB549A1B83FCF52EC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Report Title</w:t>
          </w:r>
        </w:sdtContent>
      </w:sdt>
      <w:r w:rsidR="00530EF3" w:rsidRPr="0039388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91210718"/>
          <w:placeholder>
            <w:docPart w:val="86205E22119146098A069AE7E10BF958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734DD6F5" w14:textId="77777777" w:rsidR="576062CF" w:rsidRPr="00393880" w:rsidRDefault="00000000" w:rsidP="00B5233A">
      <w:pPr>
        <w:pStyle w:val="References"/>
        <w:rPr>
          <w:sz w:val="24"/>
          <w:szCs w:val="24"/>
        </w:rPr>
      </w:pPr>
      <w:sdt>
        <w:sdtPr>
          <w:rPr>
            <w:sz w:val="24"/>
            <w:szCs w:val="24"/>
          </w:rPr>
          <w:id w:val="-1918858365"/>
          <w:placeholder>
            <w:docPart w:val="6EDFE83EFB6F407798D054641DE9C2A0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Last Name, H. I. (Year, Month Day). Article Title/Headline.</w:t>
          </w:r>
        </w:sdtContent>
      </w:sdt>
      <w:r w:rsidR="72E609EB" w:rsidRPr="00393880">
        <w:rPr>
          <w:sz w:val="24"/>
          <w:szCs w:val="24"/>
        </w:rPr>
        <w:t xml:space="preserve"> </w:t>
      </w:r>
      <w:sdt>
        <w:sdtPr>
          <w:rPr>
            <w:rStyle w:val="Emphasis"/>
            <w:sz w:val="24"/>
            <w:szCs w:val="24"/>
          </w:rPr>
          <w:id w:val="2122564548"/>
          <w:placeholder>
            <w:docPart w:val="1D4A93FAF61A452DB73B51DE7CD5CDC5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Periodical.</w:t>
          </w:r>
        </w:sdtContent>
      </w:sdt>
      <w:sdt>
        <w:sdtPr>
          <w:rPr>
            <w:sz w:val="24"/>
            <w:szCs w:val="24"/>
          </w:rPr>
          <w:id w:val="-1414775775"/>
          <w:placeholder>
            <w:docPart w:val="1D4A93FAF61A452DB73B51DE7CD5CDC5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Periodical.</w:t>
          </w:r>
        </w:sdtContent>
      </w:sdt>
    </w:p>
    <w:p w14:paraId="0C3C58E3" w14:textId="77777777" w:rsidR="576062CF" w:rsidRPr="00393880" w:rsidRDefault="00000000" w:rsidP="00B5233A">
      <w:pPr>
        <w:pStyle w:val="References"/>
        <w:rPr>
          <w:sz w:val="24"/>
          <w:szCs w:val="24"/>
        </w:rPr>
      </w:pPr>
      <w:sdt>
        <w:sdtPr>
          <w:rPr>
            <w:sz w:val="24"/>
            <w:szCs w:val="24"/>
          </w:rPr>
          <w:id w:val="480818044"/>
          <w:placeholder>
            <w:docPart w:val="2C71CA2A92694CD7A088D56EDBA86A00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Organization Name. (Year, Month Day).</w:t>
          </w:r>
        </w:sdtContent>
      </w:sdt>
      <w:r w:rsidR="00530EF3" w:rsidRPr="00393880">
        <w:rPr>
          <w:i/>
          <w:iCs/>
          <w:sz w:val="24"/>
          <w:szCs w:val="24"/>
        </w:rPr>
        <w:t xml:space="preserve"> </w:t>
      </w:r>
      <w:sdt>
        <w:sdtPr>
          <w:rPr>
            <w:rStyle w:val="Emphasis"/>
            <w:sz w:val="24"/>
            <w:szCs w:val="24"/>
          </w:rPr>
          <w:id w:val="-1496875745"/>
          <w:placeholder>
            <w:docPart w:val="624F7CE3949E4544B6A8660013F733AF"/>
          </w:placeholder>
          <w:showingPlcHdr/>
          <w15:appearance w15:val="hidden"/>
        </w:sdtPr>
        <w:sdtContent>
          <w:r w:rsidR="00530EF3" w:rsidRPr="00393880">
            <w:rPr>
              <w:rStyle w:val="Emphasis"/>
              <w:sz w:val="24"/>
              <w:szCs w:val="24"/>
            </w:rPr>
            <w:t>Webpage Title.</w:t>
          </w:r>
        </w:sdtContent>
      </w:sdt>
      <w:r w:rsidR="72E609EB" w:rsidRPr="00393880">
        <w:rPr>
          <w:rStyle w:val="Emphasis"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46947271"/>
          <w:placeholder>
            <w:docPart w:val="3A790F2C2EF74886AC109C1FF146542F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022AB4E4" w14:textId="77777777" w:rsidR="576062CF" w:rsidRPr="00393880" w:rsidRDefault="576062CF">
      <w:pPr>
        <w:rPr>
          <w:sz w:val="24"/>
          <w:szCs w:val="24"/>
        </w:rPr>
      </w:pPr>
      <w:r w:rsidRPr="00393880">
        <w:rPr>
          <w:sz w:val="24"/>
          <w:szCs w:val="24"/>
        </w:rPr>
        <w:br w:type="page"/>
      </w:r>
    </w:p>
    <w:p w14:paraId="3B6A39B0" w14:textId="77777777" w:rsidR="576062CF" w:rsidRPr="00393880" w:rsidRDefault="00000000" w:rsidP="00FA4C9E">
      <w:pPr>
        <w:pStyle w:val="SectionTitle"/>
        <w:rPr>
          <w:sz w:val="24"/>
          <w:szCs w:val="24"/>
        </w:rPr>
      </w:pPr>
      <w:sdt>
        <w:sdtPr>
          <w:rPr>
            <w:sz w:val="24"/>
            <w:szCs w:val="24"/>
          </w:rPr>
          <w:id w:val="-1427563663"/>
          <w:placeholder>
            <w:docPart w:val="6B269BFFA4334FC2884A7E51C6E99885"/>
          </w:placeholder>
          <w:temporary/>
          <w:showingPlcHdr/>
          <w15:appearance w15:val="hidden"/>
        </w:sdtPr>
        <w:sdtContent>
          <w:r w:rsidR="00727711" w:rsidRPr="00393880">
            <w:rPr>
              <w:sz w:val="24"/>
              <w:szCs w:val="24"/>
            </w:rPr>
            <w:t>Footnotes</w:t>
          </w:r>
        </w:sdtContent>
      </w:sdt>
      <w:r w:rsidR="576062CF" w:rsidRPr="00393880">
        <w:rPr>
          <w:sz w:val="24"/>
          <w:szCs w:val="24"/>
        </w:rPr>
        <w:t xml:space="preserve"> </w:t>
      </w:r>
    </w:p>
    <w:p w14:paraId="7533EAE1" w14:textId="77777777" w:rsidR="576062CF" w:rsidRPr="00393880" w:rsidRDefault="00000000" w:rsidP="576062CF">
      <w:pPr>
        <w:rPr>
          <w:sz w:val="24"/>
          <w:szCs w:val="24"/>
        </w:rPr>
      </w:pPr>
      <w:sdt>
        <w:sdtPr>
          <w:rPr>
            <w:sz w:val="24"/>
            <w:szCs w:val="24"/>
            <w:vertAlign w:val="superscript"/>
          </w:rPr>
          <w:id w:val="1273135872"/>
          <w:placeholder>
            <w:docPart w:val="D60CAFA1CF2B4AE6848A7AB304E7C3EF"/>
          </w:placeholder>
          <w:temporary/>
          <w:showingPlcHdr/>
          <w15:appearance w15:val="hidden"/>
        </w:sdtPr>
        <w:sdtContent>
          <w:r w:rsidR="00FA4C9E" w:rsidRPr="72E609EB">
            <w:rPr>
              <w:vertAlign w:val="superscript"/>
            </w:rPr>
            <w:t>1</w:t>
          </w:r>
          <w:r w:rsidR="00FA4C9E">
            <w:t xml:space="preserve">For APA reports, add footnotes manually on their own page following references. </w:t>
          </w:r>
          <w:r w:rsidR="00FA4C9E" w:rsidRPr="72E609EB">
            <w:rPr>
              <w:u w:val="single"/>
            </w:rPr>
            <w:t>Do not use the</w:t>
          </w:r>
          <w:r w:rsidR="00FA4C9E" w:rsidRPr="72E609EB">
            <w:rPr>
              <w:b/>
              <w:bCs/>
              <w:u w:val="single"/>
            </w:rPr>
            <w:t xml:space="preserve"> Insert</w:t>
          </w:r>
          <w:r w:rsidR="00FA4C9E" w:rsidRPr="72E609EB">
            <w:rPr>
              <w:u w:val="single"/>
            </w:rPr>
            <w:t xml:space="preserve"> </w:t>
          </w:r>
          <w:r w:rsidR="00FA4C9E" w:rsidRPr="72E609EB">
            <w:rPr>
              <w:b/>
              <w:bCs/>
              <w:u w:val="single"/>
            </w:rPr>
            <w:t>Footnotes</w:t>
          </w:r>
          <w:r w:rsidR="00FA4C9E" w:rsidRPr="72E609EB">
            <w:rPr>
              <w:u w:val="single"/>
            </w:rPr>
            <w:t xml:space="preserve"> method on the </w:t>
          </w:r>
          <w:r w:rsidR="00FA4C9E" w:rsidRPr="72E609EB">
            <w:rPr>
              <w:b/>
              <w:bCs/>
              <w:u w:val="single"/>
            </w:rPr>
            <w:t>References</w:t>
          </w:r>
          <w:r w:rsidR="00FA4C9E" w:rsidRPr="72E609EB">
            <w:rPr>
              <w:u w:val="single"/>
            </w:rPr>
            <w:t xml:space="preserve"> tab as they will not be formatted correctly. </w:t>
          </w:r>
          <w:r w:rsidR="00FA4C9E">
            <w:t xml:space="preserve">For APA formatting requirements, it’s easier to type your own footnote references and notes. To format a footnote reference, select the number and then, on the </w:t>
          </w:r>
          <w:r w:rsidR="00FA4C9E" w:rsidRPr="72E609EB">
            <w:rPr>
              <w:b/>
              <w:bCs/>
            </w:rPr>
            <w:t>Home</w:t>
          </w:r>
          <w:r w:rsidR="00FA4C9E">
            <w:t xml:space="preserve"> tab, in the </w:t>
          </w:r>
          <w:r w:rsidR="00FA4C9E" w:rsidRPr="72E609EB">
            <w:rPr>
              <w:b/>
              <w:bCs/>
            </w:rPr>
            <w:t>Styles</w:t>
          </w:r>
          <w:r w:rsidR="00FA4C9E">
            <w:t xml:space="preserve"> gallery, click </w:t>
          </w:r>
          <w:r w:rsidR="00FA4C9E" w:rsidRPr="72E609EB">
            <w:rPr>
              <w:b/>
              <w:bCs/>
            </w:rPr>
            <w:t>Footnote Reference</w:t>
          </w:r>
          <w:r w:rsidR="00FA4C9E">
            <w:t xml:space="preserve">. The body of a footnote, such as this example, uses the </w:t>
          </w:r>
          <w:r w:rsidR="00FA4C9E" w:rsidRPr="72E609EB">
            <w:rPr>
              <w:b/>
              <w:bCs/>
            </w:rPr>
            <w:t>Normal</w:t>
          </w:r>
          <w:r w:rsidR="00FA4C9E">
            <w:t xml:space="preserve"> text style. If you delete this sample footnote, don’t forget to delete its in-text reference at the end of the sample Heading 2 paragraph on the first page of body content in this template.</w:t>
          </w:r>
        </w:sdtContent>
      </w:sdt>
      <w:r w:rsidR="72E609EB" w:rsidRPr="00393880">
        <w:rPr>
          <w:sz w:val="24"/>
          <w:szCs w:val="24"/>
        </w:rPr>
        <w:t xml:space="preserve"> </w:t>
      </w:r>
    </w:p>
    <w:p w14:paraId="63C6B7B1" w14:textId="77777777" w:rsidR="576062CF" w:rsidRPr="00393880" w:rsidRDefault="576062CF">
      <w:pPr>
        <w:rPr>
          <w:sz w:val="24"/>
          <w:szCs w:val="24"/>
        </w:rPr>
      </w:pPr>
      <w:r w:rsidRPr="00393880">
        <w:rPr>
          <w:sz w:val="24"/>
          <w:szCs w:val="24"/>
        </w:rPr>
        <w:br w:type="page"/>
      </w:r>
    </w:p>
    <w:p w14:paraId="5981E82D" w14:textId="77777777" w:rsidR="576062CF" w:rsidRPr="00393880" w:rsidRDefault="00000000" w:rsidP="00FA4C9E">
      <w:pPr>
        <w:pStyle w:val="SectionTitle"/>
        <w:rPr>
          <w:sz w:val="24"/>
          <w:szCs w:val="24"/>
        </w:rPr>
      </w:pPr>
      <w:sdt>
        <w:sdtPr>
          <w:rPr>
            <w:sz w:val="24"/>
            <w:szCs w:val="24"/>
          </w:rPr>
          <w:id w:val="994682895"/>
          <w:placeholder>
            <w:docPart w:val="EA61E97E03B6452C8389615227A4FCA2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Tables</w:t>
          </w:r>
        </w:sdtContent>
      </w:sdt>
      <w:r w:rsidR="576062CF" w:rsidRPr="00393880">
        <w:rPr>
          <w:sz w:val="24"/>
          <w:szCs w:val="24"/>
        </w:rPr>
        <w:t xml:space="preserve"> </w:t>
      </w:r>
    </w:p>
    <w:p w14:paraId="67B4EF3F" w14:textId="77777777" w:rsidR="576062CF" w:rsidRPr="00393880" w:rsidRDefault="00000000" w:rsidP="00530EF3">
      <w:pPr>
        <w:pStyle w:val="CaptionCallout"/>
        <w:rPr>
          <w:sz w:val="24"/>
          <w:szCs w:val="24"/>
        </w:rPr>
      </w:pPr>
      <w:sdt>
        <w:sdtPr>
          <w:rPr>
            <w:sz w:val="24"/>
            <w:szCs w:val="24"/>
          </w:rPr>
          <w:id w:val="-1132940838"/>
          <w:placeholder>
            <w:docPart w:val="5909C3E506E84983A5C214394F560D15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4"/>
            </w:rPr>
            <w:t>Table 1</w:t>
          </w:r>
        </w:sdtContent>
      </w:sdt>
      <w:r w:rsidR="576062CF" w:rsidRPr="00393880">
        <w:rPr>
          <w:sz w:val="24"/>
          <w:szCs w:val="24"/>
        </w:rPr>
        <w:t xml:space="preserve"> </w:t>
      </w:r>
    </w:p>
    <w:p w14:paraId="234B291E" w14:textId="77777777" w:rsidR="576062CF" w:rsidRPr="00393880" w:rsidRDefault="00000000" w:rsidP="00530EF3">
      <w:pPr>
        <w:pStyle w:val="Caption"/>
        <w:rPr>
          <w:sz w:val="24"/>
          <w:szCs w:val="20"/>
        </w:rPr>
      </w:pPr>
      <w:sdt>
        <w:sdtPr>
          <w:rPr>
            <w:sz w:val="24"/>
            <w:szCs w:val="20"/>
          </w:rPr>
          <w:id w:val="1556357552"/>
          <w:placeholder>
            <w:docPart w:val="CA0B6511F2694D60BA075457361F3E61"/>
          </w:placeholder>
          <w:temporary/>
          <w:showingPlcHdr/>
          <w15:appearance w15:val="hidden"/>
        </w:sdtPr>
        <w:sdtContent>
          <w:r w:rsidR="00FA4C9E" w:rsidRPr="00393880">
            <w:rPr>
              <w:sz w:val="24"/>
              <w:szCs w:val="20"/>
            </w:rPr>
            <w:t>Table Title</w:t>
          </w:r>
        </w:sdtContent>
      </w:sdt>
      <w:r w:rsidR="00FA4C9E" w:rsidRPr="00393880">
        <w:rPr>
          <w:sz w:val="24"/>
          <w:szCs w:val="20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  <w:tblDescription w:val="Table"/>
      </w:tblPr>
      <w:tblGrid>
        <w:gridCol w:w="1845"/>
        <w:gridCol w:w="1845"/>
        <w:gridCol w:w="1845"/>
        <w:gridCol w:w="1845"/>
        <w:gridCol w:w="1845"/>
      </w:tblGrid>
      <w:tr w:rsidR="576062CF" w:rsidRPr="00393880" w14:paraId="644426E3" w14:textId="77777777" w:rsidTr="00DF3215"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5752696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0042392"/>
                <w:placeholder>
                  <w:docPart w:val="E3D36C940A984E12A3A22EC7BE596262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4A56154B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98536787"/>
                <w:placeholder>
                  <w:docPart w:val="7AD85C744DFA4DD2BD1C96EDAF0355B1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637BBF0D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615745668"/>
                <w:placeholder>
                  <w:docPart w:val="E9A26A169AA84CE08FDBB8CF2617E7D7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D5D49A4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38125083"/>
                <w:placeholder>
                  <w:docPart w:val="235AE272FE5747F2BB8972356737B30B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EDECBFB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58903036"/>
                <w:placeholder>
                  <w:docPart w:val="1EE6E2A346C64E448BA570AC46E83250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Column Head</w:t>
                </w:r>
              </w:sdtContent>
            </w:sdt>
          </w:p>
        </w:tc>
      </w:tr>
      <w:tr w:rsidR="576062CF" w:rsidRPr="00393880" w14:paraId="1D1F8FA2" w14:textId="77777777" w:rsidTr="00DF3215">
        <w:tc>
          <w:tcPr>
            <w:tcW w:w="1845" w:type="dxa"/>
            <w:tcBorders>
              <w:top w:val="single" w:sz="12" w:space="0" w:color="auto"/>
            </w:tcBorders>
          </w:tcPr>
          <w:p w14:paraId="2594AFFA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50385774"/>
                <w:placeholder>
                  <w:docPart w:val="E02EB4628DE54E06AE9ECA12F0BB3B6A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Row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542FD7AB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913054159"/>
                <w:placeholder>
                  <w:docPart w:val="711B8FD6BD4748F994E1D4394882918E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4A71B0C2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58124394"/>
                <w:placeholder>
                  <w:docPart w:val="CC9966590DE84322B6050B334FFE1F67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0696E310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03761216"/>
                <w:placeholder>
                  <w:docPart w:val="7087C1A7166041B8A684D719B0A1EC0C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65919575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10136087"/>
                <w:placeholder>
                  <w:docPart w:val="23502946133246B79C9EC01847CCA429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</w:tr>
      <w:tr w:rsidR="576062CF" w:rsidRPr="00393880" w14:paraId="54A1752B" w14:textId="77777777" w:rsidTr="00DF3215">
        <w:tc>
          <w:tcPr>
            <w:tcW w:w="1845" w:type="dxa"/>
          </w:tcPr>
          <w:p w14:paraId="5ED6036E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25491631"/>
                <w:placeholder>
                  <w:docPart w:val="F4A1C487EA8A43A0BD0E39D224B49469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Row Head</w:t>
                </w:r>
              </w:sdtContent>
            </w:sdt>
          </w:p>
        </w:tc>
        <w:tc>
          <w:tcPr>
            <w:tcW w:w="1845" w:type="dxa"/>
          </w:tcPr>
          <w:p w14:paraId="534E7B09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39302666"/>
                <w:placeholder>
                  <w:docPart w:val="E56F0F38D0AB40E78734425676018C89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  <w:tc>
          <w:tcPr>
            <w:tcW w:w="1845" w:type="dxa"/>
          </w:tcPr>
          <w:p w14:paraId="04D2ED94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894621371"/>
                <w:placeholder>
                  <w:docPart w:val="0D79E6FD537B4F7F8DAF36EEBF5B1788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  <w:tc>
          <w:tcPr>
            <w:tcW w:w="1845" w:type="dxa"/>
          </w:tcPr>
          <w:p w14:paraId="2AF0EA0F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26904150"/>
                <w:placeholder>
                  <w:docPart w:val="46F126003B544B4986F9448877B305DE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  <w:tc>
          <w:tcPr>
            <w:tcW w:w="1845" w:type="dxa"/>
          </w:tcPr>
          <w:p w14:paraId="77500A20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50781442"/>
                <w:placeholder>
                  <w:docPart w:val="A03C8AF56A0F4A17BB4889BF3F4E5636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</w:tr>
      <w:tr w:rsidR="576062CF" w:rsidRPr="00393880" w14:paraId="7E4ED3FD" w14:textId="77777777" w:rsidTr="00DF3215">
        <w:tc>
          <w:tcPr>
            <w:tcW w:w="1845" w:type="dxa"/>
          </w:tcPr>
          <w:p w14:paraId="5118E316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320881899"/>
                <w:placeholder>
                  <w:docPart w:val="0AE01D2327044B148153E00361DA9378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Row Head</w:t>
                </w:r>
              </w:sdtContent>
            </w:sdt>
          </w:p>
        </w:tc>
        <w:tc>
          <w:tcPr>
            <w:tcW w:w="1845" w:type="dxa"/>
          </w:tcPr>
          <w:p w14:paraId="42CCB57C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76963747"/>
                <w:placeholder>
                  <w:docPart w:val="8AEB9511C5B64712AA1235691BBA92E8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  <w:tc>
          <w:tcPr>
            <w:tcW w:w="1845" w:type="dxa"/>
          </w:tcPr>
          <w:p w14:paraId="425B1E81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20927477"/>
                <w:placeholder>
                  <w:docPart w:val="F6C88FB051254378A25698B0EC24FFEB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  <w:tc>
          <w:tcPr>
            <w:tcW w:w="1845" w:type="dxa"/>
          </w:tcPr>
          <w:p w14:paraId="3CAE0724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59227372"/>
                <w:placeholder>
                  <w:docPart w:val="1E4CD6FAB50D45D5A296F01F50BF9CB0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  <w:tc>
          <w:tcPr>
            <w:tcW w:w="1845" w:type="dxa"/>
          </w:tcPr>
          <w:p w14:paraId="7B54C678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366515644"/>
                <w:placeholder>
                  <w:docPart w:val="876A83E9109942AA87CDF90929EAF798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</w:tr>
      <w:tr w:rsidR="576062CF" w:rsidRPr="00393880" w14:paraId="4486E776" w14:textId="77777777" w:rsidTr="00DF3215">
        <w:tc>
          <w:tcPr>
            <w:tcW w:w="1845" w:type="dxa"/>
          </w:tcPr>
          <w:p w14:paraId="31278E6B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15644317"/>
                <w:placeholder>
                  <w:docPart w:val="BD0D120FFE224BAEA7E73B5B4B65DFAF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Row Head</w:t>
                </w:r>
              </w:sdtContent>
            </w:sdt>
          </w:p>
        </w:tc>
        <w:tc>
          <w:tcPr>
            <w:tcW w:w="1845" w:type="dxa"/>
          </w:tcPr>
          <w:p w14:paraId="558F5BF0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49245883"/>
                <w:placeholder>
                  <w:docPart w:val="895BDB8608274DAB83B84B70A897B912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  <w:tc>
          <w:tcPr>
            <w:tcW w:w="1845" w:type="dxa"/>
          </w:tcPr>
          <w:p w14:paraId="77C6E172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90052209"/>
                <w:placeholder>
                  <w:docPart w:val="6A0ADB16F36548DF8F44A9A8B96F9309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  <w:tc>
          <w:tcPr>
            <w:tcW w:w="1845" w:type="dxa"/>
          </w:tcPr>
          <w:p w14:paraId="23C3DBC2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58451729"/>
                <w:placeholder>
                  <w:docPart w:val="E5E0D6FA897344899832A84722757C65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  <w:tc>
          <w:tcPr>
            <w:tcW w:w="1845" w:type="dxa"/>
          </w:tcPr>
          <w:p w14:paraId="2BD2795E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71130916"/>
                <w:placeholder>
                  <w:docPart w:val="0704567445624BCC91F8EA29FFCF0223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123</w:t>
                </w:r>
              </w:sdtContent>
            </w:sdt>
          </w:p>
        </w:tc>
      </w:tr>
      <w:tr w:rsidR="576062CF" w:rsidRPr="00393880" w14:paraId="682ABA0C" w14:textId="77777777" w:rsidTr="00DF3215">
        <w:tc>
          <w:tcPr>
            <w:tcW w:w="1845" w:type="dxa"/>
          </w:tcPr>
          <w:p w14:paraId="066A6B51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4917051"/>
                <w:placeholder>
                  <w:docPart w:val="5D130D00FA2A49F08487AF7F1D751355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Row Head</w:t>
                </w:r>
              </w:sdtContent>
            </w:sdt>
          </w:p>
        </w:tc>
        <w:tc>
          <w:tcPr>
            <w:tcW w:w="1845" w:type="dxa"/>
          </w:tcPr>
          <w:p w14:paraId="3BA3C6E9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814884"/>
                <w:placeholder>
                  <w:docPart w:val="7FB4F1EF67304083AB5E2600B0A29425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  <w:tc>
          <w:tcPr>
            <w:tcW w:w="1845" w:type="dxa"/>
          </w:tcPr>
          <w:p w14:paraId="1512B33C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79841069"/>
                <w:placeholder>
                  <w:docPart w:val="9527E6E9726E4E23AC5B239B1A1A7E76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  <w:tc>
          <w:tcPr>
            <w:tcW w:w="1845" w:type="dxa"/>
          </w:tcPr>
          <w:p w14:paraId="0972CF6E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43251790"/>
                <w:placeholder>
                  <w:docPart w:val="D80A230692484DF1927312399C7A45E4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  <w:tc>
          <w:tcPr>
            <w:tcW w:w="1845" w:type="dxa"/>
          </w:tcPr>
          <w:p w14:paraId="148C5F25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70148822"/>
                <w:placeholder>
                  <w:docPart w:val="8E473C071BF84BDCBC0C2C0E89FFA626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456</w:t>
                </w:r>
              </w:sdtContent>
            </w:sdt>
          </w:p>
        </w:tc>
      </w:tr>
      <w:tr w:rsidR="576062CF" w:rsidRPr="00393880" w14:paraId="1D2317FB" w14:textId="77777777" w:rsidTr="00DF3215">
        <w:tc>
          <w:tcPr>
            <w:tcW w:w="1845" w:type="dxa"/>
            <w:tcBorders>
              <w:bottom w:val="single" w:sz="12" w:space="0" w:color="auto"/>
            </w:tcBorders>
          </w:tcPr>
          <w:p w14:paraId="4A30539F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39804760"/>
                <w:placeholder>
                  <w:docPart w:val="21BE8817AC974815B9BE1E8008F34218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Row Head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3B04DEDE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44986237"/>
                <w:placeholder>
                  <w:docPart w:val="E14AA655296441038FEDB39E9EA8A4E9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44E6B7E6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762455871"/>
                <w:placeholder>
                  <w:docPart w:val="EC056961A82C44DD8C8C8D754BF3FEBF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6229D6CF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208213714"/>
                <w:placeholder>
                  <w:docPart w:val="7F474104515848659CA7E4225036372A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7A229E62" w14:textId="77777777" w:rsidR="576062CF" w:rsidRPr="00393880" w:rsidRDefault="00000000" w:rsidP="007D4A2B">
            <w:pPr>
              <w:pStyle w:val="NoInden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20154058"/>
                <w:placeholder>
                  <w:docPart w:val="0EAF691CE23F4E1C86BE7DEF46DEFB2D"/>
                </w:placeholder>
                <w:temporary/>
                <w:showingPlcHdr/>
                <w15:appearance w15:val="hidden"/>
              </w:sdtPr>
              <w:sdtContent>
                <w:r w:rsidR="00823731" w:rsidRPr="00393880">
                  <w:rPr>
                    <w:sz w:val="24"/>
                    <w:szCs w:val="24"/>
                  </w:rPr>
                  <w:t>789</w:t>
                </w:r>
              </w:sdtContent>
            </w:sdt>
          </w:p>
        </w:tc>
      </w:tr>
    </w:tbl>
    <w:p w14:paraId="665BADC1" w14:textId="77777777" w:rsidR="00DF3215" w:rsidRPr="00393880" w:rsidRDefault="00DF3215" w:rsidP="00DF3215">
      <w:pPr>
        <w:rPr>
          <w:rStyle w:val="Emphasis"/>
          <w:rFonts w:ascii="Calibri" w:eastAsia="Calibri" w:hAnsi="Calibri" w:cs="Calibri"/>
          <w:color w:val="000000" w:themeColor="text1"/>
          <w:sz w:val="24"/>
          <w:szCs w:val="24"/>
        </w:rPr>
      </w:pPr>
    </w:p>
    <w:p w14:paraId="6625C071" w14:textId="77777777" w:rsidR="576062CF" w:rsidRPr="00393880" w:rsidRDefault="00000000" w:rsidP="00530EF3">
      <w:pPr>
        <w:pStyle w:val="NoIndent"/>
        <w:rPr>
          <w:rFonts w:ascii="Calibri" w:eastAsia="Calibri" w:hAnsi="Calibri" w:cs="Calibri"/>
          <w:color w:val="000000" w:themeColor="text1"/>
          <w:sz w:val="24"/>
          <w:szCs w:val="24"/>
        </w:rPr>
      </w:pPr>
      <w:sdt>
        <w:sdtPr>
          <w:rPr>
            <w:rStyle w:val="Emphasis"/>
            <w:rFonts w:ascii="Calibri" w:eastAsia="Calibri" w:hAnsi="Calibri" w:cs="Calibri"/>
            <w:color w:val="000000" w:themeColor="text1"/>
            <w:sz w:val="24"/>
            <w:szCs w:val="24"/>
          </w:rPr>
          <w:id w:val="460615673"/>
          <w:placeholder>
            <w:docPart w:val="2EDA0822754D4E49AB32DC3C392D7C78"/>
          </w:placeholder>
          <w:temporary/>
          <w:showingPlcHdr/>
          <w15:appearance w15:val="hidden"/>
        </w:sdtPr>
        <w:sdtContent>
          <w:r w:rsidR="00823731"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="00823731" w:rsidRPr="72E609EB">
            <w:rPr>
              <w:rFonts w:ascii="Calibri" w:eastAsia="Calibri" w:hAnsi="Calibri" w:cs="Calibri"/>
              <w:color w:val="000000" w:themeColor="text1"/>
            </w:rPr>
            <w:t>:</w:t>
          </w:r>
        </w:sdtContent>
      </w:sdt>
      <w:r w:rsidR="00823731" w:rsidRPr="0039388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7917110"/>
          <w:placeholder>
            <w:docPart w:val="185EEA19B7604C49A14ECB2CE7046FF4"/>
          </w:placeholder>
          <w:temporary/>
          <w:showingPlcHdr/>
          <w15:appearance w15:val="hidden"/>
        </w:sdtPr>
        <w:sdtContent>
          <w:r w:rsidR="00823731"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="00823731" w:rsidRPr="00DF3215">
            <w:rPr>
              <w:rStyle w:val="Strong"/>
            </w:rPr>
            <w:t>Table/Figure</w:t>
          </w:r>
          <w:r w:rsidR="00823731" w:rsidRPr="00DF3215">
            <w:t xml:space="preserve"> style, available on the </w:t>
          </w:r>
          <w:r w:rsidR="00823731" w:rsidRPr="00DF3215">
            <w:rPr>
              <w:rStyle w:val="Strong"/>
            </w:rPr>
            <w:t>Home</w:t>
          </w:r>
          <w:r w:rsidR="00823731" w:rsidRPr="00DF3215">
            <w:t xml:space="preserve"> tab, in the </w:t>
          </w:r>
          <w:r w:rsidR="00823731" w:rsidRPr="00DF3215">
            <w:rPr>
              <w:rStyle w:val="Strong"/>
            </w:rPr>
            <w:t>Styles</w:t>
          </w:r>
          <w:r w:rsidR="00823731"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="00823731" w:rsidRPr="00DF3215">
            <w:rPr>
              <w:rStyle w:val="Strong"/>
            </w:rPr>
            <w:t>Insert</w:t>
          </w:r>
          <w:r w:rsidR="00823731" w:rsidRPr="00DF3215">
            <w:t xml:space="preserve"> tab, click </w:t>
          </w:r>
          <w:r w:rsidR="00823731" w:rsidRPr="00DF3215">
            <w:rPr>
              <w:rStyle w:val="Strong"/>
            </w:rPr>
            <w:t>Table</w:t>
          </w:r>
          <w:r w:rsidR="00823731" w:rsidRPr="00DF3215">
            <w:t>.</w:t>
          </w:r>
        </w:sdtContent>
      </w:sdt>
    </w:p>
    <w:p w14:paraId="5154AE81" w14:textId="77777777" w:rsidR="576062CF" w:rsidRPr="00393880" w:rsidRDefault="576062CF">
      <w:pPr>
        <w:rPr>
          <w:sz w:val="24"/>
          <w:szCs w:val="24"/>
        </w:rPr>
      </w:pPr>
      <w:r w:rsidRPr="00393880">
        <w:rPr>
          <w:sz w:val="24"/>
          <w:szCs w:val="24"/>
        </w:rPr>
        <w:br w:type="page"/>
      </w:r>
    </w:p>
    <w:p w14:paraId="38B76394" w14:textId="77777777" w:rsidR="576062CF" w:rsidRPr="00393880" w:rsidRDefault="00000000" w:rsidP="00B5233A">
      <w:pPr>
        <w:pStyle w:val="TableHeading"/>
        <w:rPr>
          <w:sz w:val="24"/>
          <w:szCs w:val="24"/>
        </w:rPr>
      </w:pPr>
      <w:sdt>
        <w:sdtPr>
          <w:rPr>
            <w:sz w:val="24"/>
            <w:szCs w:val="24"/>
          </w:rPr>
          <w:id w:val="276222477"/>
          <w:placeholder>
            <w:docPart w:val="7174D19146064B92BD306D856BEEEF05"/>
          </w:placeholder>
          <w:temporary/>
          <w:showingPlcHdr/>
          <w15:appearance w15:val="hidden"/>
        </w:sdtPr>
        <w:sdtContent>
          <w:r w:rsidR="00823731" w:rsidRPr="00393880">
            <w:rPr>
              <w:sz w:val="24"/>
              <w:szCs w:val="24"/>
            </w:rPr>
            <w:t>Figures Title</w:t>
          </w:r>
        </w:sdtContent>
      </w:sdt>
      <w:r w:rsidR="576062CF" w:rsidRPr="00393880">
        <w:rPr>
          <w:sz w:val="24"/>
          <w:szCs w:val="24"/>
        </w:rPr>
        <w:t xml:space="preserve"> </w:t>
      </w:r>
    </w:p>
    <w:p w14:paraId="6E740100" w14:textId="77777777" w:rsidR="00530EF3" w:rsidRPr="00393880" w:rsidRDefault="00000000" w:rsidP="00530EF3">
      <w:pPr>
        <w:pStyle w:val="CaptionCallout"/>
        <w:rPr>
          <w:sz w:val="24"/>
          <w:szCs w:val="24"/>
        </w:rPr>
      </w:pPr>
      <w:sdt>
        <w:sdtPr>
          <w:rPr>
            <w:i/>
            <w:iCs/>
            <w:sz w:val="24"/>
            <w:szCs w:val="24"/>
          </w:rPr>
          <w:id w:val="748705629"/>
          <w:placeholder>
            <w:docPart w:val="157DFB8ED21142759E36D59023B77E2D"/>
          </w:placeholder>
          <w:temporary/>
          <w:showingPlcHdr/>
          <w15:appearance w15:val="hidden"/>
        </w:sdtPr>
        <w:sdtContent>
          <w:r w:rsidR="00530EF3" w:rsidRPr="00393880">
            <w:rPr>
              <w:sz w:val="24"/>
              <w:szCs w:val="24"/>
            </w:rPr>
            <w:t>Figure 1.</w:t>
          </w:r>
        </w:sdtContent>
      </w:sdt>
      <w:r w:rsidR="00530EF3" w:rsidRPr="00393880">
        <w:rPr>
          <w:sz w:val="24"/>
          <w:szCs w:val="24"/>
        </w:rPr>
        <w:t xml:space="preserve"> </w:t>
      </w:r>
    </w:p>
    <w:p w14:paraId="73574DD7" w14:textId="77777777" w:rsidR="00530EF3" w:rsidRPr="00393880" w:rsidRDefault="00000000" w:rsidP="00530EF3">
      <w:pPr>
        <w:pStyle w:val="Caption"/>
        <w:rPr>
          <w:sz w:val="24"/>
          <w:szCs w:val="20"/>
        </w:rPr>
      </w:pPr>
      <w:sdt>
        <w:sdtPr>
          <w:rPr>
            <w:sz w:val="24"/>
            <w:szCs w:val="20"/>
          </w:rPr>
          <w:id w:val="1327716691"/>
          <w:placeholder>
            <w:docPart w:val="D4ACCA07B3A34FE2B621CFE30C17588A"/>
          </w:placeholder>
          <w:temporary/>
          <w:showingPlcHdr/>
          <w15:appearance w15:val="hidden"/>
        </w:sdtPr>
        <w:sdtContent>
          <w:r w:rsidR="00530EF3" w:rsidRPr="00393880">
            <w:rPr>
              <w:sz w:val="24"/>
              <w:szCs w:val="20"/>
            </w:rPr>
            <w:t>Include all figures in their own section, following references, footnotes, and tables. Include a numbered caption for each figure. Use the Table/Figure style for easy spacing between figure and caption.</w:t>
          </w:r>
        </w:sdtContent>
      </w:sdt>
    </w:p>
    <w:p w14:paraId="77522039" w14:textId="77777777" w:rsidR="00DF3215" w:rsidRPr="00393880" w:rsidRDefault="00DF3215" w:rsidP="00530EF3">
      <w:pPr>
        <w:pStyle w:val="NoIndent"/>
        <w:rPr>
          <w:sz w:val="24"/>
          <w:szCs w:val="24"/>
        </w:rPr>
      </w:pPr>
    </w:p>
    <w:p w14:paraId="24AB12EF" w14:textId="77777777" w:rsidR="576062CF" w:rsidRPr="00393880" w:rsidRDefault="576062CF" w:rsidP="00530EF3">
      <w:pPr>
        <w:pStyle w:val="NoInden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93880">
        <w:rPr>
          <w:noProof/>
          <w:sz w:val="24"/>
          <w:szCs w:val="24"/>
          <w:lang w:val="en-AU" w:eastAsia="en-AU"/>
        </w:rPr>
        <w:drawing>
          <wp:inline distT="0" distB="0" distL="0" distR="0" wp14:anchorId="62D6C693" wp14:editId="648CEE1C">
            <wp:extent cx="5943600" cy="3200400"/>
            <wp:effectExtent l="0" t="0" r="0" b="0"/>
            <wp:docPr id="762097935" name="Picture 762097935" descr="Sample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27C6" w14:textId="77777777" w:rsidR="709762D6" w:rsidRPr="00393880" w:rsidRDefault="709762D6" w:rsidP="709762D6">
      <w:pPr>
        <w:rPr>
          <w:sz w:val="24"/>
          <w:szCs w:val="24"/>
        </w:rPr>
      </w:pPr>
    </w:p>
    <w:p w14:paraId="37BCC5AD" w14:textId="77777777" w:rsidR="5643BF48" w:rsidRPr="00393880" w:rsidRDefault="5643BF48" w:rsidP="5643BF48">
      <w:pPr>
        <w:rPr>
          <w:sz w:val="24"/>
          <w:szCs w:val="24"/>
        </w:rPr>
      </w:pPr>
    </w:p>
    <w:p w14:paraId="5FF84328" w14:textId="77777777" w:rsidR="576062CF" w:rsidRPr="00393880" w:rsidRDefault="576062CF" w:rsidP="576062CF">
      <w:pPr>
        <w:rPr>
          <w:sz w:val="24"/>
          <w:szCs w:val="24"/>
        </w:rPr>
      </w:pPr>
    </w:p>
    <w:p w14:paraId="5235300B" w14:textId="77777777" w:rsidR="576062CF" w:rsidRPr="00393880" w:rsidRDefault="576062CF" w:rsidP="576062CF">
      <w:pPr>
        <w:rPr>
          <w:sz w:val="24"/>
          <w:szCs w:val="24"/>
        </w:rPr>
      </w:pPr>
    </w:p>
    <w:p w14:paraId="5D810005" w14:textId="77777777" w:rsidR="576062CF" w:rsidRPr="00393880" w:rsidRDefault="576062CF" w:rsidP="576062CF">
      <w:pPr>
        <w:rPr>
          <w:sz w:val="24"/>
          <w:szCs w:val="24"/>
        </w:rPr>
      </w:pPr>
    </w:p>
    <w:p w14:paraId="38EA9A7B" w14:textId="77777777" w:rsidR="576062CF" w:rsidRPr="00393880" w:rsidRDefault="576062CF" w:rsidP="576062CF">
      <w:pPr>
        <w:rPr>
          <w:sz w:val="24"/>
          <w:szCs w:val="24"/>
        </w:rPr>
      </w:pPr>
    </w:p>
    <w:p w14:paraId="1B353248" w14:textId="77777777" w:rsidR="576062CF" w:rsidRPr="00393880" w:rsidRDefault="00000000" w:rsidP="0F5677D9">
      <w:pPr>
        <w:rPr>
          <w:i/>
          <w:iCs/>
          <w:sz w:val="24"/>
          <w:szCs w:val="24"/>
        </w:rPr>
      </w:pPr>
      <w:sdt>
        <w:sdtPr>
          <w:rPr>
            <w:i/>
            <w:iCs/>
            <w:sz w:val="24"/>
            <w:szCs w:val="24"/>
          </w:rPr>
          <w:id w:val="-1581046504"/>
          <w:placeholder>
            <w:docPart w:val="0DBE8D26D9DB4036AD01DEC3BBFD8BAE"/>
          </w:placeholder>
          <w:temporary/>
          <w:showingPlcHdr/>
          <w15:appearance w15:val="hidden"/>
        </w:sdtPr>
        <w:sdtContent>
          <w:r w:rsidR="00727711" w:rsidRPr="0F5677D9">
            <w:rPr>
              <w:i/>
              <w:iCs/>
            </w:rPr>
            <w:t xml:space="preserve">For additional information on APA Style formatting, please consult the </w:t>
          </w:r>
          <w:hyperlink r:id="rId12">
            <w:r w:rsidR="00727711" w:rsidRPr="0F5677D9">
              <w:rPr>
                <w:rStyle w:val="Hyperlink"/>
                <w:i/>
                <w:iCs/>
              </w:rPr>
              <w:t>APA Style Manual, 7th Edition</w:t>
            </w:r>
          </w:hyperlink>
          <w:r w:rsidR="00727711" w:rsidRPr="0F5677D9">
            <w:rPr>
              <w:i/>
              <w:iCs/>
            </w:rPr>
            <w:t>.</w:t>
          </w:r>
        </w:sdtContent>
      </w:sdt>
    </w:p>
    <w:sectPr w:rsidR="576062CF" w:rsidRPr="00393880" w:rsidSect="00690F7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CEDA" w14:textId="77777777" w:rsidR="005664C1" w:rsidRDefault="005664C1">
      <w:pPr>
        <w:spacing w:line="240" w:lineRule="auto"/>
      </w:pPr>
      <w:r>
        <w:separator/>
      </w:r>
    </w:p>
  </w:endnote>
  <w:endnote w:type="continuationSeparator" w:id="0">
    <w:p w14:paraId="569C4FAB" w14:textId="77777777" w:rsidR="005664C1" w:rsidRDefault="005664C1">
      <w:pPr>
        <w:spacing w:line="240" w:lineRule="auto"/>
      </w:pPr>
      <w:r>
        <w:continuationSeparator/>
      </w:r>
    </w:p>
  </w:endnote>
  <w:endnote w:type="continuationNotice" w:id="1">
    <w:p w14:paraId="066268B7" w14:textId="77777777" w:rsidR="005664C1" w:rsidRDefault="005664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DD43770" w14:textId="77777777" w:rsidTr="733B038C">
      <w:tc>
        <w:tcPr>
          <w:tcW w:w="3120" w:type="dxa"/>
        </w:tcPr>
        <w:p w14:paraId="0F494BC1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9EBECF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AEEFFB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15FB37B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C9A7ED2" w14:textId="77777777" w:rsidTr="733B038C">
      <w:tc>
        <w:tcPr>
          <w:tcW w:w="3120" w:type="dxa"/>
        </w:tcPr>
        <w:p w14:paraId="4758C11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2F46EE4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64EEB0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E0028FD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0646" w14:textId="77777777" w:rsidR="005664C1" w:rsidRDefault="005664C1">
      <w:pPr>
        <w:spacing w:line="240" w:lineRule="auto"/>
      </w:pPr>
      <w:r>
        <w:separator/>
      </w:r>
    </w:p>
  </w:footnote>
  <w:footnote w:type="continuationSeparator" w:id="0">
    <w:p w14:paraId="23D07AA9" w14:textId="77777777" w:rsidR="005664C1" w:rsidRDefault="005664C1">
      <w:pPr>
        <w:spacing w:line="240" w:lineRule="auto"/>
      </w:pPr>
      <w:r>
        <w:continuationSeparator/>
      </w:r>
    </w:p>
  </w:footnote>
  <w:footnote w:type="continuationNotice" w:id="1">
    <w:p w14:paraId="30E57829" w14:textId="77777777" w:rsidR="005664C1" w:rsidRDefault="005664C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Layout w:type="fixed"/>
      <w:tblLook w:val="06A0" w:firstRow="1" w:lastRow="0" w:firstColumn="1" w:lastColumn="0" w:noHBand="1" w:noVBand="1"/>
    </w:tblPr>
    <w:tblGrid>
      <w:gridCol w:w="3199"/>
      <w:gridCol w:w="5621"/>
      <w:gridCol w:w="777"/>
    </w:tblGrid>
    <w:tr w:rsidR="00904DBE" w14:paraId="479DDE07" w14:textId="77777777" w:rsidTr="00690F7B">
      <w:trPr>
        <w:trHeight w:val="339"/>
      </w:trPr>
      <w:tc>
        <w:tcPr>
          <w:tcW w:w="3199" w:type="dxa"/>
        </w:tcPr>
        <w:p w14:paraId="0BB79F19" w14:textId="21C516F3" w:rsidR="00604652" w:rsidRDefault="00604652" w:rsidP="00604652">
          <w:pPr>
            <w:pStyle w:val="Header"/>
          </w:pPr>
        </w:p>
      </w:tc>
      <w:tc>
        <w:tcPr>
          <w:tcW w:w="5621" w:type="dxa"/>
        </w:tcPr>
        <w:p w14:paraId="1E5F34F6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777" w:type="dxa"/>
        </w:tcPr>
        <w:p w14:paraId="457F81A8" w14:textId="42BBBC1A" w:rsidR="00904DBE" w:rsidRPr="00690F7B" w:rsidRDefault="00904DBE" w:rsidP="00690F7B">
          <w:pPr>
            <w:pStyle w:val="CaptionCallout"/>
            <w:rPr>
              <w:color w:val="000000" w:themeColor="text1"/>
              <w:sz w:val="24"/>
              <w:szCs w:val="24"/>
            </w:rPr>
          </w:pPr>
          <w:r w:rsidRPr="00690F7B">
            <w:rPr>
              <w:color w:val="000000" w:themeColor="text1"/>
              <w:sz w:val="24"/>
              <w:szCs w:val="24"/>
            </w:rPr>
            <w:fldChar w:fldCharType="begin"/>
          </w:r>
          <w:r w:rsidRPr="00690F7B">
            <w:rPr>
              <w:color w:val="000000" w:themeColor="text1"/>
              <w:sz w:val="24"/>
              <w:szCs w:val="24"/>
            </w:rPr>
            <w:instrText>PAGE</w:instrText>
          </w:r>
          <w:r w:rsidRPr="00690F7B">
            <w:rPr>
              <w:color w:val="000000" w:themeColor="text1"/>
              <w:sz w:val="24"/>
              <w:szCs w:val="24"/>
            </w:rPr>
            <w:fldChar w:fldCharType="separate"/>
          </w:r>
          <w:r w:rsidR="00DA395D" w:rsidRPr="00690F7B">
            <w:rPr>
              <w:noProof/>
              <w:color w:val="000000" w:themeColor="text1"/>
              <w:sz w:val="24"/>
              <w:szCs w:val="24"/>
            </w:rPr>
            <w:t>2</w:t>
          </w:r>
          <w:r w:rsidRPr="00690F7B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0E5B7DC6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22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74"/>
      <w:gridCol w:w="3174"/>
      <w:gridCol w:w="3174"/>
    </w:tblGrid>
    <w:tr w:rsidR="733B038C" w14:paraId="205C8293" w14:textId="77777777" w:rsidTr="00393880">
      <w:trPr>
        <w:trHeight w:val="287"/>
      </w:trPr>
      <w:tc>
        <w:tcPr>
          <w:tcW w:w="3174" w:type="dxa"/>
        </w:tcPr>
        <w:p w14:paraId="328418D6" w14:textId="02FEC67E" w:rsidR="733B038C" w:rsidRPr="00FD478C" w:rsidRDefault="733B038C" w:rsidP="00FD478C">
          <w:pPr>
            <w:pStyle w:val="Header"/>
          </w:pPr>
        </w:p>
      </w:tc>
      <w:tc>
        <w:tcPr>
          <w:tcW w:w="3174" w:type="dxa"/>
        </w:tcPr>
        <w:p w14:paraId="10B992A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74" w:type="dxa"/>
        </w:tcPr>
        <w:p w14:paraId="3A3BBA07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80A07B0" w14:textId="77777777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4B"/>
    <w:rsid w:val="000B481A"/>
    <w:rsid w:val="000E3359"/>
    <w:rsid w:val="002C3BE4"/>
    <w:rsid w:val="002D5021"/>
    <w:rsid w:val="002F7E04"/>
    <w:rsid w:val="00371BD9"/>
    <w:rsid w:val="00393880"/>
    <w:rsid w:val="0042207D"/>
    <w:rsid w:val="004C683E"/>
    <w:rsid w:val="00500997"/>
    <w:rsid w:val="00530EF3"/>
    <w:rsid w:val="005664C1"/>
    <w:rsid w:val="005936DA"/>
    <w:rsid w:val="00604652"/>
    <w:rsid w:val="00690F7B"/>
    <w:rsid w:val="006C101C"/>
    <w:rsid w:val="006F4251"/>
    <w:rsid w:val="006F4709"/>
    <w:rsid w:val="00702B81"/>
    <w:rsid w:val="00727711"/>
    <w:rsid w:val="00735235"/>
    <w:rsid w:val="0074264E"/>
    <w:rsid w:val="00796468"/>
    <w:rsid w:val="007D4A2B"/>
    <w:rsid w:val="007E2D6A"/>
    <w:rsid w:val="008078FA"/>
    <w:rsid w:val="00823731"/>
    <w:rsid w:val="00841389"/>
    <w:rsid w:val="00904DBE"/>
    <w:rsid w:val="00985512"/>
    <w:rsid w:val="00A75901"/>
    <w:rsid w:val="00B5233A"/>
    <w:rsid w:val="00BA6612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43ACD"/>
    <w:rsid w:val="00F92E4B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052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astyle.apa.org/style-grammar-guidelin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B1848A6E4B47C2BF80FA30633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BA6C-A64D-4A11-8711-A21315190307}"/>
      </w:docPartPr>
      <w:docPartBody>
        <w:p w:rsidR="000029B0" w:rsidRDefault="00000000">
          <w:pPr>
            <w:pStyle w:val="E5B1848A6E4B47C2BF80FA3063397069"/>
          </w:pPr>
          <w:r>
            <w:t>If needed, you can include consecutive paragraphs with their own headings, where appropriate. For APA Style formatting, type your own references. To correctly format a reference page according to APA Style guidelines, see page five.</w:t>
          </w:r>
        </w:p>
      </w:docPartBody>
    </w:docPart>
    <w:docPart>
      <w:docPartPr>
        <w:name w:val="C999D48E65944EAEBDB2C90D8BD17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A590-86A8-461C-BF12-D5A3A5BFB314}"/>
      </w:docPartPr>
      <w:docPartBody>
        <w:p w:rsidR="000029B0" w:rsidRDefault="00000000">
          <w:pPr>
            <w:pStyle w:val="C999D48E65944EAEBDB2C90D8BD17857"/>
          </w:pPr>
          <w:r w:rsidRPr="007D4A2B">
            <w:rPr>
              <w:rStyle w:val="Heading4Char"/>
            </w:rPr>
            <w:t>Level 4 Heading.</w:t>
          </w:r>
        </w:p>
      </w:docPartBody>
    </w:docPart>
    <w:docPart>
      <w:docPartPr>
        <w:name w:val="7DA6758B532B4618AAFDB998BCBE0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D1CD7-376F-4C6C-976D-A146CDA11CD1}"/>
      </w:docPartPr>
      <w:docPartBody>
        <w:p w:rsidR="000029B0" w:rsidRDefault="00000000">
          <w:pPr>
            <w:pStyle w:val="7DA6758B532B4618AAFDB998BCBE011D"/>
          </w:pPr>
          <w:r>
            <w:t>When using headings, don’t skip levels. If you need a heading 3, 4, or 5 with no text following it before the next heading, add a period at the end of the heading and start a new paragraph for your subheading and its text. When citing any quote or text that consists of three or more lines, APA guidelines call for block-quote format:</w:t>
          </w:r>
        </w:p>
      </w:docPartBody>
    </w:docPart>
    <w:docPart>
      <w:docPartPr>
        <w:name w:val="F22E3DE0533942A3B616C86F03CAC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C306E-192A-4440-9BEE-E53A030FAC06}"/>
      </w:docPartPr>
      <w:docPartBody>
        <w:p w:rsidR="000029B0" w:rsidRDefault="00000000">
          <w:pPr>
            <w:pStyle w:val="F22E3DE0533942A3B616C86F03CAC846"/>
          </w:pPr>
          <w:r w:rsidRPr="002C3BE4">
            <w:t>Create a new paragraph to begin the block-quote. Double-space each line of text, as you have  done with headings, section labels, and paragraphs of paraphrased text. To correctly format a block-quote, indent each line of the text to one-half inch.</w:t>
          </w:r>
          <w:r>
            <w:t xml:space="preserve"> Remember to always cite your </w:t>
          </w:r>
          <w:r w:rsidRPr="002C3BE4">
            <w:t>source (Last Name, Year).</w:t>
          </w:r>
        </w:p>
      </w:docPartBody>
    </w:docPart>
    <w:docPart>
      <w:docPartPr>
        <w:name w:val="A7E9F1FC001244D49E22BE5D132F5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864A-7DA8-4DF4-814E-7490530986F2}"/>
      </w:docPartPr>
      <w:docPartBody>
        <w:p w:rsidR="000029B0" w:rsidRDefault="00000000">
          <w:pPr>
            <w:pStyle w:val="A7E9F1FC001244D49E22BE5D132F522A"/>
          </w:pPr>
          <w:r>
            <w:t>Last Name (Year) citations can be used when writing a paper in narrative form. Parenthetical citations are also appropriate (Last Name, Year).</w:t>
          </w:r>
        </w:p>
      </w:docPartBody>
    </w:docPart>
    <w:docPart>
      <w:docPartPr>
        <w:name w:val="9FC62D15BA8F4DB59CF07BFA383AF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4088F-4214-4F00-AC5A-7603C584714B}"/>
      </w:docPartPr>
      <w:docPartBody>
        <w:p w:rsidR="000029B0" w:rsidRDefault="00000000">
          <w:pPr>
            <w:pStyle w:val="9FC62D15BA8F4DB59CF07BFA383AF48E"/>
          </w:pPr>
          <w:r w:rsidRPr="007D4A2B">
            <w:rPr>
              <w:rStyle w:val="Heading5Char"/>
            </w:rPr>
            <w:t>Level 5 Heading.</w:t>
          </w:r>
        </w:p>
      </w:docPartBody>
    </w:docPart>
    <w:docPart>
      <w:docPartPr>
        <w:name w:val="99E843C85F0444D48B4565764BF51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29319-914E-4375-A6DC-84C737FE9740}"/>
      </w:docPartPr>
      <w:docPartBody>
        <w:p w:rsidR="000029B0" w:rsidRDefault="00000000">
          <w:pPr>
            <w:pStyle w:val="99E843C85F0444D48B4565764BF51A45"/>
          </w:pPr>
          <w:r>
            <w:t>Like all sections of your paper, references start on their own page, like the page that follows this one. All in-text citations should also be included your references.</w:t>
          </w:r>
        </w:p>
      </w:docPartBody>
    </w:docPart>
    <w:docPart>
      <w:docPartPr>
        <w:name w:val="2F4E8765F9FB485DA5716E9FE9F4F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7204-8D36-4156-8E6B-B38C55CD26C1}"/>
      </w:docPartPr>
      <w:docPartBody>
        <w:p w:rsidR="000029B0" w:rsidRDefault="00000000">
          <w:pPr>
            <w:pStyle w:val="2F4E8765F9FB485DA5716E9FE9F4F98A"/>
          </w:pPr>
          <w:r w:rsidRPr="576062CF">
            <w:t>References</w:t>
          </w:r>
        </w:p>
      </w:docPartBody>
    </w:docPart>
    <w:docPart>
      <w:docPartPr>
        <w:name w:val="3BE7E80F97484E568A81EFE5C7D2E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CB3F5-AD6C-41AB-873A-B0DCAF39BFE6}"/>
      </w:docPartPr>
      <w:docPartBody>
        <w:p w:rsidR="000029B0" w:rsidRDefault="00000000">
          <w:pPr>
            <w:pStyle w:val="3BE7E80F97484E568A81EFE5C7D2E075"/>
          </w:pPr>
          <w:r>
            <w:t>Last Name, A. B. (Year). Article Title.</w:t>
          </w:r>
        </w:p>
      </w:docPartBody>
    </w:docPart>
    <w:docPart>
      <w:docPartPr>
        <w:name w:val="0C97A7265D68406EBFBAEF08333A0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D927E-2140-41AC-8CF5-F3212DDF85EC}"/>
      </w:docPartPr>
      <w:docPartBody>
        <w:p w:rsidR="000029B0" w:rsidRDefault="00000000">
          <w:pPr>
            <w:pStyle w:val="0C97A7265D68406EBFBAEF08333A0961"/>
          </w:pPr>
          <w:r w:rsidRPr="00530EF3">
            <w:rPr>
              <w:rStyle w:val="Emphasis"/>
            </w:rPr>
            <w:t>Journal Title</w:t>
          </w:r>
        </w:p>
      </w:docPartBody>
    </w:docPart>
    <w:docPart>
      <w:docPartPr>
        <w:name w:val="23D07BBFD5AF40359C72FA3BFC7F3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F5ED2-B5B4-438A-AB33-DAA30681744D}"/>
      </w:docPartPr>
      <w:docPartBody>
        <w:p w:rsidR="000029B0" w:rsidRDefault="00000000">
          <w:pPr>
            <w:pStyle w:val="23D07BBFD5AF40359C72FA3BFC7F3288"/>
          </w:pPr>
          <w:r w:rsidRPr="00530EF3">
            <w:t>, Pages #-#. URL.</w:t>
          </w:r>
        </w:p>
      </w:docPartBody>
    </w:docPart>
    <w:docPart>
      <w:docPartPr>
        <w:name w:val="457D8C0DDF574CF08054DC900A61E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F5225-4E91-4CB2-B530-1285A85EAE8C}"/>
      </w:docPartPr>
      <w:docPartBody>
        <w:p w:rsidR="000029B0" w:rsidRDefault="00000000">
          <w:pPr>
            <w:pStyle w:val="457D8C0DDF574CF08054DC900A61E32E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8B4B786EED1F45758E9077D8E37EE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3B355-8411-463C-BC70-66A9A462B381}"/>
      </w:docPartPr>
      <w:docPartBody>
        <w:p w:rsidR="000029B0" w:rsidRDefault="00000000">
          <w:pPr>
            <w:pStyle w:val="8B4B786EED1F45758E9077D8E37EE349"/>
          </w:pPr>
          <w:r w:rsidRPr="00530EF3">
            <w:t>Last Name, C. D. (Year).</w:t>
          </w:r>
        </w:p>
      </w:docPartBody>
    </w:docPart>
    <w:docPart>
      <w:docPartPr>
        <w:name w:val="6FF762C12DA5492B950DE6337CF6E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E4418-EE90-43A7-979A-5C64B8B9A23E}"/>
      </w:docPartPr>
      <w:docPartBody>
        <w:p w:rsidR="000029B0" w:rsidRDefault="00000000">
          <w:pPr>
            <w:pStyle w:val="6FF762C12DA5492B950DE6337CF6E6A7"/>
          </w:pPr>
          <w:r w:rsidRPr="00530EF3">
            <w:rPr>
              <w:rStyle w:val="Emphasis"/>
            </w:rPr>
            <w:t>Book Title</w:t>
          </w:r>
        </w:p>
      </w:docPartBody>
    </w:docPart>
    <w:docPart>
      <w:docPartPr>
        <w:name w:val="240FE942BBD04272AC651EC3ACDD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D8D4-89FB-4AD0-9925-381DB7FC8478}"/>
      </w:docPartPr>
      <w:docPartBody>
        <w:p w:rsidR="000029B0" w:rsidRDefault="00000000">
          <w:pPr>
            <w:pStyle w:val="240FE942BBD04272AC651EC3ACDD4F97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D0B3493C12784275B4BCF1282BF12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CD7E-1EFE-4478-9780-F844D9A05D35}"/>
      </w:docPartPr>
      <w:docPartBody>
        <w:p w:rsidR="000029B0" w:rsidRDefault="00000000">
          <w:pPr>
            <w:pStyle w:val="D0B3493C12784275B4BCF1282BF128B6"/>
          </w:pPr>
          <w:r>
            <w:t>Last Name, D. E., Last Name, F. G. (Year).</w:t>
          </w:r>
        </w:p>
      </w:docPartBody>
    </w:docPart>
    <w:docPart>
      <w:docPartPr>
        <w:name w:val="0C8B0672755B40CFB549A1B83FCF5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92E27-BC17-44B7-B4D7-F7189C474921}"/>
      </w:docPartPr>
      <w:docPartBody>
        <w:p w:rsidR="000029B0" w:rsidRDefault="00000000">
          <w:pPr>
            <w:pStyle w:val="0C8B0672755B40CFB549A1B83FCF52EC"/>
          </w:pPr>
          <w:r w:rsidRPr="00530EF3">
            <w:rPr>
              <w:rStyle w:val="Emphasis"/>
            </w:rPr>
            <w:t>Report Title</w:t>
          </w:r>
        </w:p>
      </w:docPartBody>
    </w:docPart>
    <w:docPart>
      <w:docPartPr>
        <w:name w:val="86205E22119146098A069AE7E10B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7096F-A758-4ABF-A97C-A014C1A60089}"/>
      </w:docPartPr>
      <w:docPartBody>
        <w:p w:rsidR="000029B0" w:rsidRDefault="00000000">
          <w:pPr>
            <w:pStyle w:val="86205E22119146098A069AE7E10BF958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6EDFE83EFB6F407798D054641DE9C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5D9D1-ED2E-4C8F-80E9-BAF34153DD08}"/>
      </w:docPartPr>
      <w:docPartBody>
        <w:p w:rsidR="000029B0" w:rsidRDefault="00000000">
          <w:pPr>
            <w:pStyle w:val="6EDFE83EFB6F407798D054641DE9C2A0"/>
          </w:pPr>
          <w:r>
            <w:t>Last Name, H. I. (Year, Month Day). Article Title/Headline.</w:t>
          </w:r>
        </w:p>
      </w:docPartBody>
    </w:docPart>
    <w:docPart>
      <w:docPartPr>
        <w:name w:val="1D4A93FAF61A452DB73B51DE7CD5C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A349D-7C81-4418-84B6-3860975CBAD7}"/>
      </w:docPartPr>
      <w:docPartBody>
        <w:p w:rsidR="000029B0" w:rsidRDefault="00000000">
          <w:pPr>
            <w:pStyle w:val="1D4A93FAF61A452DB73B51DE7CD5CDC5"/>
          </w:pPr>
          <w:r w:rsidRPr="00530EF3">
            <w:rPr>
              <w:rStyle w:val="Emphasis"/>
            </w:rPr>
            <w:t>Periodical.</w:t>
          </w:r>
        </w:p>
      </w:docPartBody>
    </w:docPart>
    <w:docPart>
      <w:docPartPr>
        <w:name w:val="2C71CA2A92694CD7A088D56EDBA8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BE5A5-BB62-49C9-930B-A6071F0F101C}"/>
      </w:docPartPr>
      <w:docPartBody>
        <w:p w:rsidR="000029B0" w:rsidRDefault="00000000">
          <w:pPr>
            <w:pStyle w:val="2C71CA2A92694CD7A088D56EDBA86A00"/>
          </w:pPr>
          <w:r>
            <w:t>Organization Name. (Year, Month Day).</w:t>
          </w:r>
        </w:p>
      </w:docPartBody>
    </w:docPart>
    <w:docPart>
      <w:docPartPr>
        <w:name w:val="624F7CE3949E4544B6A8660013F73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017B1-03DE-401E-B0A0-D1E46330E3CD}"/>
      </w:docPartPr>
      <w:docPartBody>
        <w:p w:rsidR="000029B0" w:rsidRDefault="00000000">
          <w:pPr>
            <w:pStyle w:val="624F7CE3949E4544B6A8660013F733AF"/>
          </w:pPr>
          <w:r w:rsidRPr="00530EF3">
            <w:rPr>
              <w:rStyle w:val="Emphasis"/>
            </w:rPr>
            <w:t>Webpage Title.</w:t>
          </w:r>
        </w:p>
      </w:docPartBody>
    </w:docPart>
    <w:docPart>
      <w:docPartPr>
        <w:name w:val="3A790F2C2EF74886AC109C1FF1465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B58D4-080D-4AF4-88B4-9488E538FA31}"/>
      </w:docPartPr>
      <w:docPartBody>
        <w:p w:rsidR="000029B0" w:rsidRDefault="00000000">
          <w:pPr>
            <w:pStyle w:val="3A790F2C2EF74886AC109C1FF146542F"/>
          </w:pPr>
          <w:r w:rsidRPr="72E609EB">
            <w:rPr>
              <w:color w:val="4472C4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6B269BFFA4334FC2884A7E51C6E99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268F8-4F7D-4078-94F2-F3E3CB637F20}"/>
      </w:docPartPr>
      <w:docPartBody>
        <w:p w:rsidR="000029B0" w:rsidRDefault="00000000">
          <w:pPr>
            <w:pStyle w:val="6B269BFFA4334FC2884A7E51C6E99885"/>
          </w:pPr>
          <w:r>
            <w:t>Footnotes</w:t>
          </w:r>
        </w:p>
      </w:docPartBody>
    </w:docPart>
    <w:docPart>
      <w:docPartPr>
        <w:name w:val="D60CAFA1CF2B4AE6848A7AB304E7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2E626-9E6E-466D-A7A6-386FC124944E}"/>
      </w:docPartPr>
      <w:docPartBody>
        <w:p w:rsidR="000029B0" w:rsidRDefault="00000000">
          <w:pPr>
            <w:pStyle w:val="D60CAFA1CF2B4AE6848A7AB304E7C3EF"/>
          </w:pPr>
          <w:r w:rsidRPr="72E609EB">
            <w:rPr>
              <w:vertAlign w:val="superscript"/>
            </w:rPr>
            <w:t>1</w:t>
          </w:r>
          <w:r>
            <w:t xml:space="preserve">For APA reports, add footnotes manually on their own page following references. </w:t>
          </w:r>
          <w:r w:rsidRPr="72E609EB">
            <w:rPr>
              <w:u w:val="single"/>
            </w:rPr>
            <w:t>Do not use the</w:t>
          </w:r>
          <w:r w:rsidRPr="72E609EB">
            <w:rPr>
              <w:b/>
              <w:bCs/>
              <w:u w:val="single"/>
            </w:rPr>
            <w:t xml:space="preserve"> Insert</w:t>
          </w:r>
          <w:r w:rsidRPr="72E609EB">
            <w:rPr>
              <w:u w:val="single"/>
            </w:rPr>
            <w:t xml:space="preserve"> </w:t>
          </w:r>
          <w:r w:rsidRPr="72E609EB">
            <w:rPr>
              <w:b/>
              <w:bCs/>
              <w:u w:val="single"/>
            </w:rPr>
            <w:t>Footnotes</w:t>
          </w:r>
          <w:r w:rsidRPr="72E609EB">
            <w:rPr>
              <w:u w:val="single"/>
            </w:rPr>
            <w:t xml:space="preserve"> method on the </w:t>
          </w:r>
          <w:r w:rsidRPr="72E609EB">
            <w:rPr>
              <w:b/>
              <w:bCs/>
              <w:u w:val="single"/>
            </w:rPr>
            <w:t>References</w:t>
          </w:r>
          <w:r w:rsidRPr="72E609EB">
            <w:rPr>
              <w:u w:val="single"/>
            </w:rPr>
            <w:t xml:space="preserve"> tab as they will not be formatted correctly. </w:t>
          </w:r>
          <w:r>
            <w:t xml:space="preserve">For APA formatting requirements, it’s easier to type your own footnote references and notes. To format a footnote reference, select the number and then, on the </w:t>
          </w:r>
          <w:r w:rsidRPr="72E609EB">
            <w:rPr>
              <w:b/>
              <w:bCs/>
            </w:rPr>
            <w:t>Home</w:t>
          </w:r>
          <w:r>
            <w:t xml:space="preserve"> tab, in the </w:t>
          </w:r>
          <w:r w:rsidRPr="72E609EB">
            <w:rPr>
              <w:b/>
              <w:bCs/>
            </w:rPr>
            <w:t>Styles</w:t>
          </w:r>
          <w:r>
            <w:t xml:space="preserve"> gallery, click </w:t>
          </w:r>
          <w:r w:rsidRPr="72E609EB">
            <w:rPr>
              <w:b/>
              <w:bCs/>
            </w:rPr>
            <w:t>Footnote Reference</w:t>
          </w:r>
          <w:r>
            <w:t xml:space="preserve">. The body of a footnote, such as this example, uses the </w:t>
          </w:r>
          <w:r w:rsidRPr="72E609EB">
            <w:rPr>
              <w:b/>
              <w:bCs/>
            </w:rPr>
            <w:t>Normal</w:t>
          </w:r>
          <w:r>
            <w:t xml:space="preserve"> text style. If you delete this sample footnote, don’t forget to delete its in-text reference at the end of the sample Heading 2 paragraph on the first page of body content in this template.</w:t>
          </w:r>
        </w:p>
      </w:docPartBody>
    </w:docPart>
    <w:docPart>
      <w:docPartPr>
        <w:name w:val="EA61E97E03B6452C8389615227A4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B0E69-AC32-4E16-B03D-5D0E2C1A1057}"/>
      </w:docPartPr>
      <w:docPartBody>
        <w:p w:rsidR="000029B0" w:rsidRDefault="00000000">
          <w:pPr>
            <w:pStyle w:val="EA61E97E03B6452C8389615227A4FCA2"/>
          </w:pPr>
          <w:r w:rsidRPr="576062CF">
            <w:t>Tables</w:t>
          </w:r>
        </w:p>
      </w:docPartBody>
    </w:docPart>
    <w:docPart>
      <w:docPartPr>
        <w:name w:val="5909C3E506E84983A5C214394F560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4CFDD-9CAB-41AC-9F86-3C7F07FBD28D}"/>
      </w:docPartPr>
      <w:docPartBody>
        <w:p w:rsidR="000029B0" w:rsidRDefault="00000000">
          <w:pPr>
            <w:pStyle w:val="5909C3E506E84983A5C214394F560D15"/>
          </w:pPr>
          <w:r>
            <w:t>Table 1</w:t>
          </w:r>
        </w:p>
      </w:docPartBody>
    </w:docPart>
    <w:docPart>
      <w:docPartPr>
        <w:name w:val="CA0B6511F2694D60BA075457361F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B21-B912-4205-BC81-B86FBC2FE734}"/>
      </w:docPartPr>
      <w:docPartBody>
        <w:p w:rsidR="000029B0" w:rsidRDefault="00000000">
          <w:pPr>
            <w:pStyle w:val="CA0B6511F2694D60BA075457361F3E61"/>
          </w:pPr>
          <w:r w:rsidRPr="00530EF3">
            <w:t>Table Title</w:t>
          </w:r>
        </w:p>
      </w:docPartBody>
    </w:docPart>
    <w:docPart>
      <w:docPartPr>
        <w:name w:val="E3D36C940A984E12A3A22EC7BE596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8DAA-4DD9-4393-B4A4-62174DE19A1A}"/>
      </w:docPartPr>
      <w:docPartBody>
        <w:p w:rsidR="000029B0" w:rsidRDefault="00000000">
          <w:pPr>
            <w:pStyle w:val="E3D36C940A984E12A3A22EC7BE596262"/>
          </w:pPr>
          <w:r w:rsidRPr="576062CF">
            <w:t>Column Head</w:t>
          </w:r>
        </w:p>
      </w:docPartBody>
    </w:docPart>
    <w:docPart>
      <w:docPartPr>
        <w:name w:val="7AD85C744DFA4DD2BD1C96EDAF035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FEB16-C76A-4CBC-A573-9C266C7E99AD}"/>
      </w:docPartPr>
      <w:docPartBody>
        <w:p w:rsidR="000029B0" w:rsidRDefault="00000000">
          <w:pPr>
            <w:pStyle w:val="7AD85C744DFA4DD2BD1C96EDAF0355B1"/>
          </w:pPr>
          <w:r w:rsidRPr="576062CF">
            <w:t>Column Head</w:t>
          </w:r>
        </w:p>
      </w:docPartBody>
    </w:docPart>
    <w:docPart>
      <w:docPartPr>
        <w:name w:val="E9A26A169AA84CE08FDBB8CF2617E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7886C-58A6-4DE7-BC67-197604DD392E}"/>
      </w:docPartPr>
      <w:docPartBody>
        <w:p w:rsidR="000029B0" w:rsidRDefault="00000000">
          <w:pPr>
            <w:pStyle w:val="E9A26A169AA84CE08FDBB8CF2617E7D7"/>
          </w:pPr>
          <w:r w:rsidRPr="576062CF">
            <w:t>Column Head</w:t>
          </w:r>
        </w:p>
      </w:docPartBody>
    </w:docPart>
    <w:docPart>
      <w:docPartPr>
        <w:name w:val="235AE272FE5747F2BB8972356737B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224D7-E8EC-4B7A-9676-D95346C36623}"/>
      </w:docPartPr>
      <w:docPartBody>
        <w:p w:rsidR="000029B0" w:rsidRDefault="00000000">
          <w:pPr>
            <w:pStyle w:val="235AE272FE5747F2BB8972356737B30B"/>
          </w:pPr>
          <w:r w:rsidRPr="576062CF">
            <w:t>Column Head</w:t>
          </w:r>
        </w:p>
      </w:docPartBody>
    </w:docPart>
    <w:docPart>
      <w:docPartPr>
        <w:name w:val="1EE6E2A346C64E448BA570AC46E83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CF511-4C28-4BA9-A8FD-4BD68A1D24D7}"/>
      </w:docPartPr>
      <w:docPartBody>
        <w:p w:rsidR="000029B0" w:rsidRDefault="00000000">
          <w:pPr>
            <w:pStyle w:val="1EE6E2A346C64E448BA570AC46E83250"/>
          </w:pPr>
          <w:r w:rsidRPr="576062CF">
            <w:t>Column Head</w:t>
          </w:r>
        </w:p>
      </w:docPartBody>
    </w:docPart>
    <w:docPart>
      <w:docPartPr>
        <w:name w:val="E02EB4628DE54E06AE9ECA12F0BB3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77A7C-1D5B-4DB9-850E-AE2D1B87B126}"/>
      </w:docPartPr>
      <w:docPartBody>
        <w:p w:rsidR="000029B0" w:rsidRDefault="00000000">
          <w:pPr>
            <w:pStyle w:val="E02EB4628DE54E06AE9ECA12F0BB3B6A"/>
          </w:pPr>
          <w:r w:rsidRPr="576062CF">
            <w:t>Row Head</w:t>
          </w:r>
        </w:p>
      </w:docPartBody>
    </w:docPart>
    <w:docPart>
      <w:docPartPr>
        <w:name w:val="711B8FD6BD4748F994E1D43948829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C8C0-BB81-473F-BF1F-31642C5FB2D8}"/>
      </w:docPartPr>
      <w:docPartBody>
        <w:p w:rsidR="000029B0" w:rsidRDefault="00000000">
          <w:pPr>
            <w:pStyle w:val="711B8FD6BD4748F994E1D4394882918E"/>
          </w:pPr>
          <w:r>
            <w:t>123</w:t>
          </w:r>
        </w:p>
      </w:docPartBody>
    </w:docPart>
    <w:docPart>
      <w:docPartPr>
        <w:name w:val="CC9966590DE84322B6050B334FFE1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2D67D-32AA-4E50-A0A9-E22BE6D96584}"/>
      </w:docPartPr>
      <w:docPartBody>
        <w:p w:rsidR="000029B0" w:rsidRDefault="00000000">
          <w:pPr>
            <w:pStyle w:val="CC9966590DE84322B6050B334FFE1F67"/>
          </w:pPr>
          <w:r>
            <w:t>123</w:t>
          </w:r>
        </w:p>
      </w:docPartBody>
    </w:docPart>
    <w:docPart>
      <w:docPartPr>
        <w:name w:val="7087C1A7166041B8A684D719B0A1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50805-F7CF-4467-84CB-95D9748A4B7D}"/>
      </w:docPartPr>
      <w:docPartBody>
        <w:p w:rsidR="000029B0" w:rsidRDefault="00000000">
          <w:pPr>
            <w:pStyle w:val="7087C1A7166041B8A684D719B0A1EC0C"/>
          </w:pPr>
          <w:r>
            <w:t>123</w:t>
          </w:r>
        </w:p>
      </w:docPartBody>
    </w:docPart>
    <w:docPart>
      <w:docPartPr>
        <w:name w:val="23502946133246B79C9EC01847CCA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E7557-8550-410B-A1EA-8AA347F5474A}"/>
      </w:docPartPr>
      <w:docPartBody>
        <w:p w:rsidR="000029B0" w:rsidRDefault="00000000">
          <w:pPr>
            <w:pStyle w:val="23502946133246B79C9EC01847CCA429"/>
          </w:pPr>
          <w:r>
            <w:t>123</w:t>
          </w:r>
        </w:p>
      </w:docPartBody>
    </w:docPart>
    <w:docPart>
      <w:docPartPr>
        <w:name w:val="F4A1C487EA8A43A0BD0E39D224B49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F841-7D19-43C8-89A1-847E5211D04B}"/>
      </w:docPartPr>
      <w:docPartBody>
        <w:p w:rsidR="000029B0" w:rsidRDefault="00000000">
          <w:pPr>
            <w:pStyle w:val="F4A1C487EA8A43A0BD0E39D224B49469"/>
          </w:pPr>
          <w:r w:rsidRPr="576062CF">
            <w:t>Row Head</w:t>
          </w:r>
        </w:p>
      </w:docPartBody>
    </w:docPart>
    <w:docPart>
      <w:docPartPr>
        <w:name w:val="E56F0F38D0AB40E7873442567601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C141-B2A0-4294-815E-EACE432C38FD}"/>
      </w:docPartPr>
      <w:docPartBody>
        <w:p w:rsidR="000029B0" w:rsidRDefault="00000000">
          <w:pPr>
            <w:pStyle w:val="E56F0F38D0AB40E78734425676018C89"/>
          </w:pPr>
          <w:r>
            <w:t>456</w:t>
          </w:r>
        </w:p>
      </w:docPartBody>
    </w:docPart>
    <w:docPart>
      <w:docPartPr>
        <w:name w:val="0D79E6FD537B4F7F8DAF36EEBF5B1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34CC4-2DE5-43C5-B59D-0260D7BE61C5}"/>
      </w:docPartPr>
      <w:docPartBody>
        <w:p w:rsidR="000029B0" w:rsidRDefault="00000000">
          <w:pPr>
            <w:pStyle w:val="0D79E6FD537B4F7F8DAF36EEBF5B1788"/>
          </w:pPr>
          <w:r>
            <w:t>456</w:t>
          </w:r>
        </w:p>
      </w:docPartBody>
    </w:docPart>
    <w:docPart>
      <w:docPartPr>
        <w:name w:val="46F126003B544B4986F9448877B3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EFCA0-6957-4E61-B914-B674E379F647}"/>
      </w:docPartPr>
      <w:docPartBody>
        <w:p w:rsidR="000029B0" w:rsidRDefault="00000000">
          <w:pPr>
            <w:pStyle w:val="46F126003B544B4986F9448877B305DE"/>
          </w:pPr>
          <w:r>
            <w:t>456</w:t>
          </w:r>
        </w:p>
      </w:docPartBody>
    </w:docPart>
    <w:docPart>
      <w:docPartPr>
        <w:name w:val="A03C8AF56A0F4A17BB4889BF3F4E5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4434F-727A-47D5-90CF-C9282CBBCD6C}"/>
      </w:docPartPr>
      <w:docPartBody>
        <w:p w:rsidR="000029B0" w:rsidRDefault="00000000">
          <w:pPr>
            <w:pStyle w:val="A03C8AF56A0F4A17BB4889BF3F4E5636"/>
          </w:pPr>
          <w:r>
            <w:t>456</w:t>
          </w:r>
        </w:p>
      </w:docPartBody>
    </w:docPart>
    <w:docPart>
      <w:docPartPr>
        <w:name w:val="0AE01D2327044B148153E00361DA9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B9BB8-6765-46CD-AD9A-4EF34D81E98B}"/>
      </w:docPartPr>
      <w:docPartBody>
        <w:p w:rsidR="000029B0" w:rsidRDefault="00000000">
          <w:pPr>
            <w:pStyle w:val="0AE01D2327044B148153E00361DA9378"/>
          </w:pPr>
          <w:r w:rsidRPr="576062CF">
            <w:t>Row Head</w:t>
          </w:r>
        </w:p>
      </w:docPartBody>
    </w:docPart>
    <w:docPart>
      <w:docPartPr>
        <w:name w:val="8AEB9511C5B64712AA1235691BBA9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3A43A-75AB-46B8-B493-EC16851AE538}"/>
      </w:docPartPr>
      <w:docPartBody>
        <w:p w:rsidR="000029B0" w:rsidRDefault="00000000">
          <w:pPr>
            <w:pStyle w:val="8AEB9511C5B64712AA1235691BBA92E8"/>
          </w:pPr>
          <w:r>
            <w:t>789</w:t>
          </w:r>
        </w:p>
      </w:docPartBody>
    </w:docPart>
    <w:docPart>
      <w:docPartPr>
        <w:name w:val="F6C88FB051254378A25698B0EC24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5A5DC-6DB5-47AC-A23C-912FF88F8989}"/>
      </w:docPartPr>
      <w:docPartBody>
        <w:p w:rsidR="000029B0" w:rsidRDefault="00000000">
          <w:pPr>
            <w:pStyle w:val="F6C88FB051254378A25698B0EC24FFEB"/>
          </w:pPr>
          <w:r>
            <w:t>789</w:t>
          </w:r>
        </w:p>
      </w:docPartBody>
    </w:docPart>
    <w:docPart>
      <w:docPartPr>
        <w:name w:val="1E4CD6FAB50D45D5A296F01F50BF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F2074-EB90-415D-B324-C25A2839606F}"/>
      </w:docPartPr>
      <w:docPartBody>
        <w:p w:rsidR="000029B0" w:rsidRDefault="00000000">
          <w:pPr>
            <w:pStyle w:val="1E4CD6FAB50D45D5A296F01F50BF9CB0"/>
          </w:pPr>
          <w:r>
            <w:t>789</w:t>
          </w:r>
        </w:p>
      </w:docPartBody>
    </w:docPart>
    <w:docPart>
      <w:docPartPr>
        <w:name w:val="876A83E9109942AA87CDF90929EA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256DA-C43A-45F7-BEDA-FE65EF544B1E}"/>
      </w:docPartPr>
      <w:docPartBody>
        <w:p w:rsidR="000029B0" w:rsidRDefault="00000000">
          <w:pPr>
            <w:pStyle w:val="876A83E9109942AA87CDF90929EAF798"/>
          </w:pPr>
          <w:r>
            <w:t>789</w:t>
          </w:r>
        </w:p>
      </w:docPartBody>
    </w:docPart>
    <w:docPart>
      <w:docPartPr>
        <w:name w:val="BD0D120FFE224BAEA7E73B5B4B65D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67567-7E55-4623-B29E-3FCFCBF8A910}"/>
      </w:docPartPr>
      <w:docPartBody>
        <w:p w:rsidR="000029B0" w:rsidRDefault="00000000">
          <w:pPr>
            <w:pStyle w:val="BD0D120FFE224BAEA7E73B5B4B65DFAF"/>
          </w:pPr>
          <w:r w:rsidRPr="576062CF">
            <w:t>Row Head</w:t>
          </w:r>
        </w:p>
      </w:docPartBody>
    </w:docPart>
    <w:docPart>
      <w:docPartPr>
        <w:name w:val="895BDB8608274DAB83B84B70A897B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DAFDF-63D6-4911-95EC-6AF4C3DDDBF1}"/>
      </w:docPartPr>
      <w:docPartBody>
        <w:p w:rsidR="000029B0" w:rsidRDefault="00000000">
          <w:pPr>
            <w:pStyle w:val="895BDB8608274DAB83B84B70A897B912"/>
          </w:pPr>
          <w:r>
            <w:t>123</w:t>
          </w:r>
        </w:p>
      </w:docPartBody>
    </w:docPart>
    <w:docPart>
      <w:docPartPr>
        <w:name w:val="6A0ADB16F36548DF8F44A9A8B96F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969D2-49A9-44EB-A8CD-295C3EA14359}"/>
      </w:docPartPr>
      <w:docPartBody>
        <w:p w:rsidR="000029B0" w:rsidRDefault="00000000">
          <w:pPr>
            <w:pStyle w:val="6A0ADB16F36548DF8F44A9A8B96F9309"/>
          </w:pPr>
          <w:r>
            <w:t>123</w:t>
          </w:r>
        </w:p>
      </w:docPartBody>
    </w:docPart>
    <w:docPart>
      <w:docPartPr>
        <w:name w:val="E5E0D6FA897344899832A84722757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DE8F-DBEB-4BDA-B35F-39DCBB7F8CE6}"/>
      </w:docPartPr>
      <w:docPartBody>
        <w:p w:rsidR="000029B0" w:rsidRDefault="00000000">
          <w:pPr>
            <w:pStyle w:val="E5E0D6FA897344899832A84722757C65"/>
          </w:pPr>
          <w:r>
            <w:t>123</w:t>
          </w:r>
        </w:p>
      </w:docPartBody>
    </w:docPart>
    <w:docPart>
      <w:docPartPr>
        <w:name w:val="0704567445624BCC91F8EA29FFCF0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D821A-07F3-461C-83ED-155FDD464180}"/>
      </w:docPartPr>
      <w:docPartBody>
        <w:p w:rsidR="000029B0" w:rsidRDefault="00000000">
          <w:pPr>
            <w:pStyle w:val="0704567445624BCC91F8EA29FFCF0223"/>
          </w:pPr>
          <w:r>
            <w:t>123</w:t>
          </w:r>
        </w:p>
      </w:docPartBody>
    </w:docPart>
    <w:docPart>
      <w:docPartPr>
        <w:name w:val="5D130D00FA2A49F08487AF7F1D75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58B9A-19EB-455B-AB3D-3BAEB015B839}"/>
      </w:docPartPr>
      <w:docPartBody>
        <w:p w:rsidR="000029B0" w:rsidRDefault="00000000">
          <w:pPr>
            <w:pStyle w:val="5D130D00FA2A49F08487AF7F1D751355"/>
          </w:pPr>
          <w:r w:rsidRPr="576062CF">
            <w:t>Row Head</w:t>
          </w:r>
        </w:p>
      </w:docPartBody>
    </w:docPart>
    <w:docPart>
      <w:docPartPr>
        <w:name w:val="7FB4F1EF67304083AB5E2600B0A29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6DCD9-6753-4378-9C79-7D946F02DD2A}"/>
      </w:docPartPr>
      <w:docPartBody>
        <w:p w:rsidR="000029B0" w:rsidRDefault="00000000">
          <w:pPr>
            <w:pStyle w:val="7FB4F1EF67304083AB5E2600B0A29425"/>
          </w:pPr>
          <w:r>
            <w:t>456</w:t>
          </w:r>
        </w:p>
      </w:docPartBody>
    </w:docPart>
    <w:docPart>
      <w:docPartPr>
        <w:name w:val="9527E6E9726E4E23AC5B239B1A1A7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063A8-0DC1-45FD-A2EE-E4CCDE5935FE}"/>
      </w:docPartPr>
      <w:docPartBody>
        <w:p w:rsidR="000029B0" w:rsidRDefault="00000000">
          <w:pPr>
            <w:pStyle w:val="9527E6E9726E4E23AC5B239B1A1A7E76"/>
          </w:pPr>
          <w:r>
            <w:t>456</w:t>
          </w:r>
        </w:p>
      </w:docPartBody>
    </w:docPart>
    <w:docPart>
      <w:docPartPr>
        <w:name w:val="D80A230692484DF1927312399C7A4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7F93C-C06F-4FE6-ABA9-6BA5C44F99D8}"/>
      </w:docPartPr>
      <w:docPartBody>
        <w:p w:rsidR="000029B0" w:rsidRDefault="00000000">
          <w:pPr>
            <w:pStyle w:val="D80A230692484DF1927312399C7A45E4"/>
          </w:pPr>
          <w:r>
            <w:t>456</w:t>
          </w:r>
        </w:p>
      </w:docPartBody>
    </w:docPart>
    <w:docPart>
      <w:docPartPr>
        <w:name w:val="8E473C071BF84BDCBC0C2C0E89FFA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52C5-20A0-44DD-A54B-E5AFBFC153AC}"/>
      </w:docPartPr>
      <w:docPartBody>
        <w:p w:rsidR="000029B0" w:rsidRDefault="00000000">
          <w:pPr>
            <w:pStyle w:val="8E473C071BF84BDCBC0C2C0E89FFA626"/>
          </w:pPr>
          <w:r>
            <w:t>456</w:t>
          </w:r>
        </w:p>
      </w:docPartBody>
    </w:docPart>
    <w:docPart>
      <w:docPartPr>
        <w:name w:val="21BE8817AC974815B9BE1E8008F34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470B-8B54-46C0-B845-8212CCD787FE}"/>
      </w:docPartPr>
      <w:docPartBody>
        <w:p w:rsidR="000029B0" w:rsidRDefault="00000000">
          <w:pPr>
            <w:pStyle w:val="21BE8817AC974815B9BE1E8008F34218"/>
          </w:pPr>
          <w:r w:rsidRPr="576062CF">
            <w:t>Row Head</w:t>
          </w:r>
        </w:p>
      </w:docPartBody>
    </w:docPart>
    <w:docPart>
      <w:docPartPr>
        <w:name w:val="E14AA655296441038FEDB39E9EA8A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C10F5-8533-4A8F-9485-E717031FF985}"/>
      </w:docPartPr>
      <w:docPartBody>
        <w:p w:rsidR="000029B0" w:rsidRDefault="00000000">
          <w:pPr>
            <w:pStyle w:val="E14AA655296441038FEDB39E9EA8A4E9"/>
          </w:pPr>
          <w:r>
            <w:t>789</w:t>
          </w:r>
        </w:p>
      </w:docPartBody>
    </w:docPart>
    <w:docPart>
      <w:docPartPr>
        <w:name w:val="EC056961A82C44DD8C8C8D754BF3F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28C6-D335-4D76-B0E7-5D1BC7D9B948}"/>
      </w:docPartPr>
      <w:docPartBody>
        <w:p w:rsidR="000029B0" w:rsidRDefault="00000000">
          <w:pPr>
            <w:pStyle w:val="EC056961A82C44DD8C8C8D754BF3FEBF"/>
          </w:pPr>
          <w:r>
            <w:t>789</w:t>
          </w:r>
        </w:p>
      </w:docPartBody>
    </w:docPart>
    <w:docPart>
      <w:docPartPr>
        <w:name w:val="7F474104515848659CA7E42250363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3A46-B621-4C61-BA9A-80A3D3C82E93}"/>
      </w:docPartPr>
      <w:docPartBody>
        <w:p w:rsidR="000029B0" w:rsidRDefault="00000000">
          <w:pPr>
            <w:pStyle w:val="7F474104515848659CA7E4225036372A"/>
          </w:pPr>
          <w:r>
            <w:t>789</w:t>
          </w:r>
        </w:p>
      </w:docPartBody>
    </w:docPart>
    <w:docPart>
      <w:docPartPr>
        <w:name w:val="0EAF691CE23F4E1C86BE7DEF46D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9FE0-7341-40C1-8EE4-A4FCE662F56B}"/>
      </w:docPartPr>
      <w:docPartBody>
        <w:p w:rsidR="000029B0" w:rsidRDefault="00000000">
          <w:pPr>
            <w:pStyle w:val="0EAF691CE23F4E1C86BE7DEF46DEFB2D"/>
          </w:pPr>
          <w:r>
            <w:t>789</w:t>
          </w:r>
        </w:p>
      </w:docPartBody>
    </w:docPart>
    <w:docPart>
      <w:docPartPr>
        <w:name w:val="2EDA0822754D4E49AB32DC3C392D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75036-B363-418C-B117-B334609C1A2B}"/>
      </w:docPartPr>
      <w:docPartBody>
        <w:p w:rsidR="000029B0" w:rsidRDefault="00000000">
          <w:pPr>
            <w:pStyle w:val="2EDA0822754D4E49AB32DC3C392D7C78"/>
          </w:pPr>
          <w:r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Pr="72E609EB">
            <w:rPr>
              <w:rFonts w:ascii="Calibri" w:eastAsia="Calibri" w:hAnsi="Calibri" w:cs="Calibri"/>
              <w:color w:val="000000" w:themeColor="text1"/>
            </w:rPr>
            <w:t>:</w:t>
          </w:r>
        </w:p>
      </w:docPartBody>
    </w:docPart>
    <w:docPart>
      <w:docPartPr>
        <w:name w:val="185EEA19B7604C49A14ECB2CE7046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BA159-6B5A-4F6F-8654-404394765021}"/>
      </w:docPartPr>
      <w:docPartBody>
        <w:p w:rsidR="000029B0" w:rsidRDefault="00000000">
          <w:pPr>
            <w:pStyle w:val="185EEA19B7604C49A14ECB2CE7046FF4"/>
          </w:pPr>
          <w:r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Pr="00DF3215">
            <w:rPr>
              <w:rStyle w:val="Strong"/>
            </w:rPr>
            <w:t>Table/Figure</w:t>
          </w:r>
          <w:r w:rsidRPr="00DF3215">
            <w:t xml:space="preserve"> style, available on the </w:t>
          </w:r>
          <w:r w:rsidRPr="00DF3215">
            <w:rPr>
              <w:rStyle w:val="Strong"/>
            </w:rPr>
            <w:t>Home</w:t>
          </w:r>
          <w:r w:rsidRPr="00DF3215">
            <w:t xml:space="preserve"> tab, in the </w:t>
          </w:r>
          <w:r w:rsidRPr="00DF3215">
            <w:rPr>
              <w:rStyle w:val="Strong"/>
            </w:rPr>
            <w:t>Styles</w:t>
          </w:r>
          <w:r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Pr="00DF3215">
            <w:rPr>
              <w:rStyle w:val="Strong"/>
            </w:rPr>
            <w:t>Insert</w:t>
          </w:r>
          <w:r w:rsidRPr="00DF3215">
            <w:t xml:space="preserve"> tab, click </w:t>
          </w:r>
          <w:r w:rsidRPr="00DF3215">
            <w:rPr>
              <w:rStyle w:val="Strong"/>
            </w:rPr>
            <w:t>Table</w:t>
          </w:r>
          <w:r w:rsidRPr="00DF3215">
            <w:t>.</w:t>
          </w:r>
        </w:p>
      </w:docPartBody>
    </w:docPart>
    <w:docPart>
      <w:docPartPr>
        <w:name w:val="7174D19146064B92BD306D856BEEE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D5252-73D3-4439-9FF7-1EB6771B2EAE}"/>
      </w:docPartPr>
      <w:docPartBody>
        <w:p w:rsidR="000029B0" w:rsidRDefault="00000000">
          <w:pPr>
            <w:pStyle w:val="7174D19146064B92BD306D856BEEEF05"/>
          </w:pPr>
          <w:r w:rsidRPr="00B5233A">
            <w:t>Figures Title</w:t>
          </w:r>
        </w:p>
      </w:docPartBody>
    </w:docPart>
    <w:docPart>
      <w:docPartPr>
        <w:name w:val="157DFB8ED21142759E36D59023B77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86072-E5EA-41C2-9062-165D6B498B29}"/>
      </w:docPartPr>
      <w:docPartBody>
        <w:p w:rsidR="000029B0" w:rsidRDefault="00000000">
          <w:pPr>
            <w:pStyle w:val="157DFB8ED21142759E36D59023B77E2D"/>
          </w:pPr>
          <w:r w:rsidRPr="00530EF3">
            <w:rPr>
              <w:b/>
            </w:rPr>
            <w:t>Figure 1.</w:t>
          </w:r>
        </w:p>
      </w:docPartBody>
    </w:docPart>
    <w:docPart>
      <w:docPartPr>
        <w:name w:val="D4ACCA07B3A34FE2B621CFE30C175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3710-DDB9-4715-B7CD-B6AA74B32B25}"/>
      </w:docPartPr>
      <w:docPartBody>
        <w:p w:rsidR="000029B0" w:rsidRDefault="00000000">
          <w:pPr>
            <w:pStyle w:val="D4ACCA07B3A34FE2B621CFE30C17588A"/>
          </w:pPr>
          <w:r w:rsidRPr="00530EF3">
            <w:rPr>
              <w:i/>
              <w:iCs/>
            </w:rPr>
            <w:t>Include all figures in their own section, following references, footnotes, and tables. Include a numbered caption for each figure. Use the Table/Figure style for easy spacing between figure and caption.</w:t>
          </w:r>
        </w:p>
      </w:docPartBody>
    </w:docPart>
    <w:docPart>
      <w:docPartPr>
        <w:name w:val="0DBE8D26D9DB4036AD01DEC3BBFD8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88DD1-D162-41CB-BA48-CFFB11209DA4}"/>
      </w:docPartPr>
      <w:docPartBody>
        <w:p w:rsidR="000029B0" w:rsidRDefault="00000000">
          <w:pPr>
            <w:pStyle w:val="0DBE8D26D9DB4036AD01DEC3BBFD8BAE"/>
          </w:pPr>
          <w:r w:rsidRPr="0F5677D9">
            <w:rPr>
              <w:i/>
              <w:iCs/>
            </w:rPr>
            <w:t xml:space="preserve">For additional information on APA Style formatting, please consult the </w:t>
          </w:r>
          <w:hyperlink r:id="rId4">
            <w:r w:rsidRPr="0F5677D9">
              <w:rPr>
                <w:rStyle w:val="Hyperlink"/>
              </w:rPr>
              <w:t>APA Style Manual, 7th Edition</w:t>
            </w:r>
          </w:hyperlink>
          <w:r w:rsidRPr="0F5677D9">
            <w:rPr>
              <w:i/>
              <w:i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C8"/>
    <w:rsid w:val="000029B0"/>
    <w:rsid w:val="00906EC8"/>
    <w:rsid w:val="009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1EC6CEEC74828BD3302022C9E29C3">
    <w:name w:val="F781EC6CEEC74828BD3302022C9E29C3"/>
  </w:style>
  <w:style w:type="paragraph" w:customStyle="1" w:styleId="7F7A3B50EFC046E1BDBB337C914EB667">
    <w:name w:val="7F7A3B50EFC046E1BDBB337C914EB667"/>
  </w:style>
  <w:style w:type="paragraph" w:customStyle="1" w:styleId="2BCCAB79184A465383ADB4B66C0B29A4">
    <w:name w:val="2BCCAB79184A465383ADB4B66C0B29A4"/>
  </w:style>
  <w:style w:type="paragraph" w:customStyle="1" w:styleId="624A22DABA7E46CA9E28BDD8EBCF57F0">
    <w:name w:val="624A22DABA7E46CA9E28BDD8EBCF57F0"/>
  </w:style>
  <w:style w:type="paragraph" w:customStyle="1" w:styleId="67EED9AE143648A6B89F2D3911B69FA1">
    <w:name w:val="67EED9AE143648A6B89F2D3911B69FA1"/>
  </w:style>
  <w:style w:type="paragraph" w:customStyle="1" w:styleId="175A6509B4AD4A338EC64FFDF04402E9">
    <w:name w:val="175A6509B4AD4A338EC64FFDF04402E9"/>
  </w:style>
  <w:style w:type="paragraph" w:customStyle="1" w:styleId="95D4B535AE214CB4B04E780F3C2A4FB1">
    <w:name w:val="95D4B535AE214CB4B04E780F3C2A4FB1"/>
  </w:style>
  <w:style w:type="paragraph" w:customStyle="1" w:styleId="1F1E6B70B4C64AEF887B221FB74AD9E1">
    <w:name w:val="1F1E6B70B4C64AEF887B221FB74AD9E1"/>
  </w:style>
  <w:style w:type="paragraph" w:customStyle="1" w:styleId="C67D420A479447D8A66821C45BC8AD64">
    <w:name w:val="C67D420A479447D8A66821C45BC8AD64"/>
  </w:style>
  <w:style w:type="paragraph" w:customStyle="1" w:styleId="AC1117AF6FA84E058C821C8ED3F18F70">
    <w:name w:val="AC1117AF6FA84E058C821C8ED3F18F70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3EC1328C0FE54D7D8A05BB90BFE00490">
    <w:name w:val="3EC1328C0FE54D7D8A05BB90BFE0049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B5A856B54BF48B0B1D85A4BD5BD77F9">
    <w:name w:val="AB5A856B54BF48B0B1D85A4BD5BD77F9"/>
  </w:style>
  <w:style w:type="paragraph" w:customStyle="1" w:styleId="0F476C4CE9B1468CAC5D78C03A1308D6">
    <w:name w:val="0F476C4CE9B1468CAC5D78C03A1308D6"/>
  </w:style>
  <w:style w:type="paragraph" w:customStyle="1" w:styleId="FB49D5A9085D4D1B9AF3FFECD4E6009C">
    <w:name w:val="FB49D5A9085D4D1B9AF3FFECD4E6009C"/>
  </w:style>
  <w:style w:type="paragraph" w:customStyle="1" w:styleId="8EABB2B99F6D4C19AB4B724FCB3E8BDD">
    <w:name w:val="8EABB2B99F6D4C19AB4B724FCB3E8BDD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14:ligatures w14:val="none"/>
    </w:rPr>
  </w:style>
  <w:style w:type="paragraph" w:customStyle="1" w:styleId="7E539CB32C9844E1A06AA5BF9FB3ADB1">
    <w:name w:val="7E539CB32C9844E1A06AA5BF9FB3ADB1"/>
  </w:style>
  <w:style w:type="paragraph" w:customStyle="1" w:styleId="D31344FDCCFE4155895B1AF22213A33C">
    <w:name w:val="D31344FDCCFE4155895B1AF22213A33C"/>
  </w:style>
  <w:style w:type="paragraph" w:customStyle="1" w:styleId="79AFF9C1407F4834AC10600EAC138C2E">
    <w:name w:val="79AFF9C1407F4834AC10600EAC138C2E"/>
  </w:style>
  <w:style w:type="paragraph" w:customStyle="1" w:styleId="EAF121728D0A421E9DE84B02D2D80D75">
    <w:name w:val="EAF121728D0A421E9DE84B02D2D80D75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14:ligatures w14:val="none"/>
    </w:rPr>
  </w:style>
  <w:style w:type="paragraph" w:customStyle="1" w:styleId="8F2CE1C8E4614724B3AAE943FD7D791A">
    <w:name w:val="8F2CE1C8E4614724B3AAE943FD7D791A"/>
  </w:style>
  <w:style w:type="paragraph" w:customStyle="1" w:styleId="E5B1848A6E4B47C2BF80FA3063397069">
    <w:name w:val="E5B1848A6E4B47C2BF80FA3063397069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14:ligatures w14:val="none"/>
    </w:rPr>
  </w:style>
  <w:style w:type="paragraph" w:customStyle="1" w:styleId="C999D48E65944EAEBDB2C90D8BD17857">
    <w:name w:val="C999D48E65944EAEBDB2C90D8BD17857"/>
  </w:style>
  <w:style w:type="paragraph" w:customStyle="1" w:styleId="7DA6758B532B4618AAFDB998BCBE011D">
    <w:name w:val="7DA6758B532B4618AAFDB998BCBE011D"/>
  </w:style>
  <w:style w:type="paragraph" w:customStyle="1" w:styleId="F22E3DE0533942A3B616C86F03CAC846">
    <w:name w:val="F22E3DE0533942A3B616C86F03CAC846"/>
  </w:style>
  <w:style w:type="paragraph" w:customStyle="1" w:styleId="A7E9F1FC001244D49E22BE5D132F522A">
    <w:name w:val="A7E9F1FC001244D49E22BE5D132F522A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14:ligatures w14:val="none"/>
    </w:rPr>
  </w:style>
  <w:style w:type="paragraph" w:customStyle="1" w:styleId="9FC62D15BA8F4DB59CF07BFA383AF48E">
    <w:name w:val="9FC62D15BA8F4DB59CF07BFA383AF48E"/>
  </w:style>
  <w:style w:type="paragraph" w:customStyle="1" w:styleId="99E843C85F0444D48B4565764BF51A45">
    <w:name w:val="99E843C85F0444D48B4565764BF51A45"/>
  </w:style>
  <w:style w:type="paragraph" w:customStyle="1" w:styleId="2F4E8765F9FB485DA5716E9FE9F4F98A">
    <w:name w:val="2F4E8765F9FB485DA5716E9FE9F4F98A"/>
  </w:style>
  <w:style w:type="paragraph" w:customStyle="1" w:styleId="3BE7E80F97484E568A81EFE5C7D2E075">
    <w:name w:val="3BE7E80F97484E568A81EFE5C7D2E075"/>
  </w:style>
  <w:style w:type="paragraph" w:customStyle="1" w:styleId="0C97A7265D68406EBFBAEF08333A0961">
    <w:name w:val="0C97A7265D68406EBFBAEF08333A0961"/>
  </w:style>
  <w:style w:type="paragraph" w:customStyle="1" w:styleId="23D07BBFD5AF40359C72FA3BFC7F3288">
    <w:name w:val="23D07BBFD5AF40359C72FA3BFC7F3288"/>
  </w:style>
  <w:style w:type="paragraph" w:customStyle="1" w:styleId="457D8C0DDF574CF08054DC900A61E32E">
    <w:name w:val="457D8C0DDF574CF08054DC900A61E32E"/>
  </w:style>
  <w:style w:type="paragraph" w:customStyle="1" w:styleId="8B4B786EED1F45758E9077D8E37EE349">
    <w:name w:val="8B4B786EED1F45758E9077D8E37EE349"/>
  </w:style>
  <w:style w:type="paragraph" w:customStyle="1" w:styleId="6FF762C12DA5492B950DE6337CF6E6A7">
    <w:name w:val="6FF762C12DA5492B950DE6337CF6E6A7"/>
  </w:style>
  <w:style w:type="paragraph" w:customStyle="1" w:styleId="240FE942BBD04272AC651EC3ACDD4F97">
    <w:name w:val="240FE942BBD04272AC651EC3ACDD4F97"/>
  </w:style>
  <w:style w:type="paragraph" w:customStyle="1" w:styleId="D0B3493C12784275B4BCF1282BF128B6">
    <w:name w:val="D0B3493C12784275B4BCF1282BF128B6"/>
  </w:style>
  <w:style w:type="paragraph" w:customStyle="1" w:styleId="0C8B0672755B40CFB549A1B83FCF52EC">
    <w:name w:val="0C8B0672755B40CFB549A1B83FCF52EC"/>
  </w:style>
  <w:style w:type="paragraph" w:customStyle="1" w:styleId="86205E22119146098A069AE7E10BF958">
    <w:name w:val="86205E22119146098A069AE7E10BF958"/>
  </w:style>
  <w:style w:type="paragraph" w:customStyle="1" w:styleId="6EDFE83EFB6F407798D054641DE9C2A0">
    <w:name w:val="6EDFE83EFB6F407798D054641DE9C2A0"/>
  </w:style>
  <w:style w:type="paragraph" w:customStyle="1" w:styleId="1D4A93FAF61A452DB73B51DE7CD5CDC5">
    <w:name w:val="1D4A93FAF61A452DB73B51DE7CD5CDC5"/>
  </w:style>
  <w:style w:type="paragraph" w:customStyle="1" w:styleId="2C71CA2A92694CD7A088D56EDBA86A00">
    <w:name w:val="2C71CA2A92694CD7A088D56EDBA86A00"/>
  </w:style>
  <w:style w:type="paragraph" w:customStyle="1" w:styleId="624F7CE3949E4544B6A8660013F733AF">
    <w:name w:val="624F7CE3949E4544B6A8660013F733AF"/>
  </w:style>
  <w:style w:type="paragraph" w:customStyle="1" w:styleId="3A790F2C2EF74886AC109C1FF146542F">
    <w:name w:val="3A790F2C2EF74886AC109C1FF146542F"/>
  </w:style>
  <w:style w:type="paragraph" w:customStyle="1" w:styleId="6B269BFFA4334FC2884A7E51C6E99885">
    <w:name w:val="6B269BFFA4334FC2884A7E51C6E99885"/>
  </w:style>
  <w:style w:type="paragraph" w:customStyle="1" w:styleId="D60CAFA1CF2B4AE6848A7AB304E7C3EF">
    <w:name w:val="D60CAFA1CF2B4AE6848A7AB304E7C3EF"/>
  </w:style>
  <w:style w:type="paragraph" w:customStyle="1" w:styleId="EA61E97E03B6452C8389615227A4FCA2">
    <w:name w:val="EA61E97E03B6452C8389615227A4FCA2"/>
  </w:style>
  <w:style w:type="paragraph" w:customStyle="1" w:styleId="5909C3E506E84983A5C214394F560D15">
    <w:name w:val="5909C3E506E84983A5C214394F560D15"/>
  </w:style>
  <w:style w:type="paragraph" w:customStyle="1" w:styleId="CA0B6511F2694D60BA075457361F3E61">
    <w:name w:val="CA0B6511F2694D60BA075457361F3E61"/>
  </w:style>
  <w:style w:type="paragraph" w:customStyle="1" w:styleId="E3D36C940A984E12A3A22EC7BE596262">
    <w:name w:val="E3D36C940A984E12A3A22EC7BE596262"/>
  </w:style>
  <w:style w:type="paragraph" w:customStyle="1" w:styleId="7AD85C744DFA4DD2BD1C96EDAF0355B1">
    <w:name w:val="7AD85C744DFA4DD2BD1C96EDAF0355B1"/>
  </w:style>
  <w:style w:type="paragraph" w:customStyle="1" w:styleId="E9A26A169AA84CE08FDBB8CF2617E7D7">
    <w:name w:val="E9A26A169AA84CE08FDBB8CF2617E7D7"/>
  </w:style>
  <w:style w:type="paragraph" w:customStyle="1" w:styleId="235AE272FE5747F2BB8972356737B30B">
    <w:name w:val="235AE272FE5747F2BB8972356737B30B"/>
  </w:style>
  <w:style w:type="paragraph" w:customStyle="1" w:styleId="1EE6E2A346C64E448BA570AC46E83250">
    <w:name w:val="1EE6E2A346C64E448BA570AC46E83250"/>
  </w:style>
  <w:style w:type="paragraph" w:customStyle="1" w:styleId="E02EB4628DE54E06AE9ECA12F0BB3B6A">
    <w:name w:val="E02EB4628DE54E06AE9ECA12F0BB3B6A"/>
  </w:style>
  <w:style w:type="paragraph" w:customStyle="1" w:styleId="711B8FD6BD4748F994E1D4394882918E">
    <w:name w:val="711B8FD6BD4748F994E1D4394882918E"/>
  </w:style>
  <w:style w:type="paragraph" w:customStyle="1" w:styleId="CC9966590DE84322B6050B334FFE1F67">
    <w:name w:val="CC9966590DE84322B6050B334FFE1F67"/>
  </w:style>
  <w:style w:type="paragraph" w:customStyle="1" w:styleId="7087C1A7166041B8A684D719B0A1EC0C">
    <w:name w:val="7087C1A7166041B8A684D719B0A1EC0C"/>
  </w:style>
  <w:style w:type="paragraph" w:customStyle="1" w:styleId="23502946133246B79C9EC01847CCA429">
    <w:name w:val="23502946133246B79C9EC01847CCA429"/>
  </w:style>
  <w:style w:type="paragraph" w:customStyle="1" w:styleId="F4A1C487EA8A43A0BD0E39D224B49469">
    <w:name w:val="F4A1C487EA8A43A0BD0E39D224B49469"/>
  </w:style>
  <w:style w:type="paragraph" w:customStyle="1" w:styleId="E56F0F38D0AB40E78734425676018C89">
    <w:name w:val="E56F0F38D0AB40E78734425676018C89"/>
  </w:style>
  <w:style w:type="paragraph" w:customStyle="1" w:styleId="0D79E6FD537B4F7F8DAF36EEBF5B1788">
    <w:name w:val="0D79E6FD537B4F7F8DAF36EEBF5B1788"/>
  </w:style>
  <w:style w:type="paragraph" w:customStyle="1" w:styleId="46F126003B544B4986F9448877B305DE">
    <w:name w:val="46F126003B544B4986F9448877B305DE"/>
  </w:style>
  <w:style w:type="paragraph" w:customStyle="1" w:styleId="A03C8AF56A0F4A17BB4889BF3F4E5636">
    <w:name w:val="A03C8AF56A0F4A17BB4889BF3F4E5636"/>
  </w:style>
  <w:style w:type="paragraph" w:customStyle="1" w:styleId="0AE01D2327044B148153E00361DA9378">
    <w:name w:val="0AE01D2327044B148153E00361DA9378"/>
  </w:style>
  <w:style w:type="paragraph" w:customStyle="1" w:styleId="8AEB9511C5B64712AA1235691BBA92E8">
    <w:name w:val="8AEB9511C5B64712AA1235691BBA92E8"/>
  </w:style>
  <w:style w:type="paragraph" w:customStyle="1" w:styleId="F6C88FB051254378A25698B0EC24FFEB">
    <w:name w:val="F6C88FB051254378A25698B0EC24FFEB"/>
  </w:style>
  <w:style w:type="paragraph" w:customStyle="1" w:styleId="1E4CD6FAB50D45D5A296F01F50BF9CB0">
    <w:name w:val="1E4CD6FAB50D45D5A296F01F50BF9CB0"/>
  </w:style>
  <w:style w:type="paragraph" w:customStyle="1" w:styleId="876A83E9109942AA87CDF90929EAF798">
    <w:name w:val="876A83E9109942AA87CDF90929EAF798"/>
  </w:style>
  <w:style w:type="paragraph" w:customStyle="1" w:styleId="BD0D120FFE224BAEA7E73B5B4B65DFAF">
    <w:name w:val="BD0D120FFE224BAEA7E73B5B4B65DFAF"/>
  </w:style>
  <w:style w:type="paragraph" w:customStyle="1" w:styleId="895BDB8608274DAB83B84B70A897B912">
    <w:name w:val="895BDB8608274DAB83B84B70A897B912"/>
  </w:style>
  <w:style w:type="paragraph" w:customStyle="1" w:styleId="6A0ADB16F36548DF8F44A9A8B96F9309">
    <w:name w:val="6A0ADB16F36548DF8F44A9A8B96F9309"/>
  </w:style>
  <w:style w:type="paragraph" w:customStyle="1" w:styleId="E5E0D6FA897344899832A84722757C65">
    <w:name w:val="E5E0D6FA897344899832A84722757C65"/>
  </w:style>
  <w:style w:type="paragraph" w:customStyle="1" w:styleId="0704567445624BCC91F8EA29FFCF0223">
    <w:name w:val="0704567445624BCC91F8EA29FFCF0223"/>
  </w:style>
  <w:style w:type="paragraph" w:customStyle="1" w:styleId="5D130D00FA2A49F08487AF7F1D751355">
    <w:name w:val="5D130D00FA2A49F08487AF7F1D751355"/>
  </w:style>
  <w:style w:type="paragraph" w:customStyle="1" w:styleId="7FB4F1EF67304083AB5E2600B0A29425">
    <w:name w:val="7FB4F1EF67304083AB5E2600B0A29425"/>
  </w:style>
  <w:style w:type="paragraph" w:customStyle="1" w:styleId="9527E6E9726E4E23AC5B239B1A1A7E76">
    <w:name w:val="9527E6E9726E4E23AC5B239B1A1A7E76"/>
  </w:style>
  <w:style w:type="paragraph" w:customStyle="1" w:styleId="D80A230692484DF1927312399C7A45E4">
    <w:name w:val="D80A230692484DF1927312399C7A45E4"/>
  </w:style>
  <w:style w:type="paragraph" w:customStyle="1" w:styleId="8E473C071BF84BDCBC0C2C0E89FFA626">
    <w:name w:val="8E473C071BF84BDCBC0C2C0E89FFA626"/>
  </w:style>
  <w:style w:type="paragraph" w:customStyle="1" w:styleId="21BE8817AC974815B9BE1E8008F34218">
    <w:name w:val="21BE8817AC974815B9BE1E8008F34218"/>
  </w:style>
  <w:style w:type="paragraph" w:customStyle="1" w:styleId="E14AA655296441038FEDB39E9EA8A4E9">
    <w:name w:val="E14AA655296441038FEDB39E9EA8A4E9"/>
  </w:style>
  <w:style w:type="paragraph" w:customStyle="1" w:styleId="EC056961A82C44DD8C8C8D754BF3FEBF">
    <w:name w:val="EC056961A82C44DD8C8C8D754BF3FEBF"/>
  </w:style>
  <w:style w:type="paragraph" w:customStyle="1" w:styleId="7F474104515848659CA7E4225036372A">
    <w:name w:val="7F474104515848659CA7E4225036372A"/>
  </w:style>
  <w:style w:type="paragraph" w:customStyle="1" w:styleId="0EAF691CE23F4E1C86BE7DEF46DEFB2D">
    <w:name w:val="0EAF691CE23F4E1C86BE7DEF46DEFB2D"/>
  </w:style>
  <w:style w:type="paragraph" w:customStyle="1" w:styleId="2EDA0822754D4E49AB32DC3C392D7C78">
    <w:name w:val="2EDA0822754D4E49AB32DC3C392D7C78"/>
  </w:style>
  <w:style w:type="paragraph" w:customStyle="1" w:styleId="185EEA19B7604C49A14ECB2CE7046FF4">
    <w:name w:val="185EEA19B7604C49A14ECB2CE7046FF4"/>
  </w:style>
  <w:style w:type="paragraph" w:customStyle="1" w:styleId="7174D19146064B92BD306D856BEEEF05">
    <w:name w:val="7174D19146064B92BD306D856BEEEF05"/>
  </w:style>
  <w:style w:type="paragraph" w:customStyle="1" w:styleId="157DFB8ED21142759E36D59023B77E2D">
    <w:name w:val="157DFB8ED21142759E36D59023B77E2D"/>
  </w:style>
  <w:style w:type="paragraph" w:customStyle="1" w:styleId="D4ACCA07B3A34FE2B621CFE30C17588A">
    <w:name w:val="D4ACCA07B3A34FE2B621CFE30C17588A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0DBE8D26D9DB4036AD01DEC3BBFD8BAE">
    <w:name w:val="0DBE8D26D9DB4036AD01DEC3BBFD8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3A2285F-D7D5-491D-885F-95B21C7A9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2023-12-12T05:57:00Z</dcterms:created>
  <dcterms:modified xsi:type="dcterms:W3CDTF">2023-12-13T13:48:00Z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